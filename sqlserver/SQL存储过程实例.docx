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F0" w:rsidRDefault="00B31BF0" w:rsidP="0003744C">
      <w:pPr>
        <w:pStyle w:val="Heading1"/>
      </w:pPr>
      <w:r>
        <w:rPr>
          <w:rFonts w:hint="eastAsia"/>
        </w:rPr>
        <w:t>题目</w:t>
      </w:r>
      <w:r>
        <w:t>1</w:t>
      </w:r>
    </w:p>
    <w:p w:rsidR="00B31BF0" w:rsidRDefault="00B31BF0" w:rsidP="00606D2F">
      <w:pPr>
        <w:spacing w:line="360" w:lineRule="auto"/>
      </w:pPr>
      <w:r>
        <w:t>1</w:t>
      </w:r>
      <w:r>
        <w:rPr>
          <w:rFonts w:hint="eastAsia"/>
        </w:rPr>
        <w:t>、学校图书馆借书信息管理系统建立三个表：</w:t>
      </w:r>
    </w:p>
    <w:p w:rsidR="00B31BF0" w:rsidRDefault="00B31BF0" w:rsidP="00657538">
      <w:pPr>
        <w:spacing w:line="360" w:lineRule="auto"/>
        <w:ind w:leftChars="171" w:left="31680" w:hangingChars="171" w:firstLine="31680"/>
      </w:pPr>
      <w:r>
        <w:rPr>
          <w:rFonts w:hint="eastAsia"/>
        </w:rPr>
        <w:t>学生信息表：</w:t>
      </w:r>
      <w:r>
        <w:t>student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06"/>
        <w:gridCol w:w="2635"/>
        <w:gridCol w:w="2563"/>
      </w:tblGrid>
      <w:tr w:rsidR="00B31BF0" w:rsidRPr="00053E14" w:rsidTr="00474C96">
        <w:tc>
          <w:tcPr>
            <w:tcW w:w="2840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字段名称</w:t>
            </w:r>
          </w:p>
        </w:tc>
        <w:tc>
          <w:tcPr>
            <w:tcW w:w="2841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说明</w:t>
            </w:r>
          </w:p>
        </w:tc>
      </w:tr>
      <w:tr w:rsidR="00B31BF0" w:rsidRPr="00053E14" w:rsidTr="00474C96">
        <w:tc>
          <w:tcPr>
            <w:tcW w:w="2840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stuID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char(10)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学生编号，主键</w:t>
            </w:r>
          </w:p>
        </w:tc>
      </w:tr>
      <w:tr w:rsidR="00B31BF0" w:rsidRPr="00053E14" w:rsidTr="00474C96">
        <w:tc>
          <w:tcPr>
            <w:tcW w:w="2840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stuName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Varchar(10)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学生名称</w:t>
            </w:r>
          </w:p>
        </w:tc>
      </w:tr>
      <w:tr w:rsidR="00B31BF0" w:rsidRPr="00053E14" w:rsidTr="00474C96">
        <w:tc>
          <w:tcPr>
            <w:tcW w:w="2840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major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Varchar(50)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专业</w:t>
            </w:r>
          </w:p>
        </w:tc>
      </w:tr>
    </w:tbl>
    <w:p w:rsidR="00B31BF0" w:rsidRDefault="00B31BF0" w:rsidP="00B31BF0">
      <w:pPr>
        <w:spacing w:line="360" w:lineRule="auto"/>
        <w:ind w:leftChars="171" w:left="31680" w:hangingChars="171" w:firstLine="31680"/>
      </w:pPr>
      <w:r>
        <w:rPr>
          <w:rFonts w:hint="eastAsia"/>
        </w:rPr>
        <w:t>图书表：</w:t>
      </w:r>
      <w:r>
        <w:t>book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02"/>
        <w:gridCol w:w="2618"/>
        <w:gridCol w:w="2584"/>
      </w:tblGrid>
      <w:tr w:rsidR="00B31BF0" w:rsidRPr="00053E14" w:rsidTr="00474C96">
        <w:tc>
          <w:tcPr>
            <w:tcW w:w="2840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字段名称</w:t>
            </w:r>
          </w:p>
        </w:tc>
        <w:tc>
          <w:tcPr>
            <w:tcW w:w="2841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说明</w:t>
            </w:r>
          </w:p>
        </w:tc>
      </w:tr>
      <w:tr w:rsidR="00B31BF0" w:rsidRPr="00053E14" w:rsidTr="00474C96">
        <w:tc>
          <w:tcPr>
            <w:tcW w:w="2840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BID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char(10)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图书编号，主键</w:t>
            </w:r>
          </w:p>
        </w:tc>
      </w:tr>
      <w:tr w:rsidR="00B31BF0" w:rsidRPr="00053E14" w:rsidTr="00474C96">
        <w:tc>
          <w:tcPr>
            <w:tcW w:w="2840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title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char(50)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书名</w:t>
            </w:r>
          </w:p>
        </w:tc>
      </w:tr>
      <w:tr w:rsidR="00B31BF0" w:rsidRPr="00053E14" w:rsidTr="00474C96">
        <w:tc>
          <w:tcPr>
            <w:tcW w:w="2840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author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char(20)</w:t>
            </w:r>
          </w:p>
        </w:tc>
        <w:tc>
          <w:tcPr>
            <w:tcW w:w="284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作者</w:t>
            </w:r>
          </w:p>
        </w:tc>
      </w:tr>
    </w:tbl>
    <w:p w:rsidR="00B31BF0" w:rsidRDefault="00B31BF0" w:rsidP="00B31BF0">
      <w:pPr>
        <w:spacing w:line="360" w:lineRule="auto"/>
        <w:ind w:leftChars="171" w:left="31680" w:hangingChars="171" w:firstLine="31680"/>
      </w:pPr>
      <w:r>
        <w:rPr>
          <w:rFonts w:hint="eastAsia"/>
        </w:rPr>
        <w:t>借书信息表：</w:t>
      </w:r>
      <w:r>
        <w:t>borrow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1"/>
        <w:gridCol w:w="2634"/>
        <w:gridCol w:w="2559"/>
      </w:tblGrid>
      <w:tr w:rsidR="00B31BF0" w:rsidRPr="00053E14" w:rsidTr="00474C96">
        <w:tc>
          <w:tcPr>
            <w:tcW w:w="2611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字段名称</w:t>
            </w:r>
          </w:p>
        </w:tc>
        <w:tc>
          <w:tcPr>
            <w:tcW w:w="2634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数据类型</w:t>
            </w:r>
          </w:p>
        </w:tc>
        <w:tc>
          <w:tcPr>
            <w:tcW w:w="2559" w:type="dxa"/>
            <w:shd w:val="clear" w:color="auto" w:fill="E0E0E0"/>
          </w:tcPr>
          <w:p w:rsidR="00B31BF0" w:rsidRPr="00053E14" w:rsidRDefault="00B31BF0" w:rsidP="00474C96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说明</w:t>
            </w:r>
          </w:p>
        </w:tc>
      </w:tr>
      <w:tr w:rsidR="00B31BF0" w:rsidRPr="00053E14" w:rsidTr="00474C96">
        <w:tc>
          <w:tcPr>
            <w:tcW w:w="2611" w:type="dxa"/>
          </w:tcPr>
          <w:p w:rsidR="00B31BF0" w:rsidRPr="00053E14" w:rsidRDefault="00B31BF0" w:rsidP="00474C96">
            <w:pPr>
              <w:spacing w:line="360" w:lineRule="auto"/>
              <w:jc w:val="left"/>
            </w:pPr>
            <w:r w:rsidRPr="00053E14">
              <w:t>borrowID</w:t>
            </w:r>
          </w:p>
        </w:tc>
        <w:tc>
          <w:tcPr>
            <w:tcW w:w="2634" w:type="dxa"/>
          </w:tcPr>
          <w:p w:rsidR="00B31BF0" w:rsidRPr="00053E14" w:rsidRDefault="00B31BF0" w:rsidP="00474C96">
            <w:pPr>
              <w:spacing w:line="360" w:lineRule="auto"/>
              <w:jc w:val="left"/>
            </w:pPr>
            <w:r w:rsidRPr="00053E14">
              <w:t>char(10)</w:t>
            </w:r>
          </w:p>
        </w:tc>
        <w:tc>
          <w:tcPr>
            <w:tcW w:w="2559" w:type="dxa"/>
          </w:tcPr>
          <w:p w:rsidR="00B31BF0" w:rsidRPr="00053E14" w:rsidRDefault="00B31BF0" w:rsidP="00474C96">
            <w:pPr>
              <w:spacing w:line="360" w:lineRule="auto"/>
              <w:jc w:val="left"/>
            </w:pPr>
            <w:r w:rsidRPr="00053E14">
              <w:rPr>
                <w:rFonts w:hint="eastAsia"/>
              </w:rPr>
              <w:t>借书编号，主键</w:t>
            </w:r>
          </w:p>
        </w:tc>
      </w:tr>
      <w:tr w:rsidR="00B31BF0" w:rsidRPr="00053E14" w:rsidTr="00474C96">
        <w:tc>
          <w:tcPr>
            <w:tcW w:w="2611" w:type="dxa"/>
          </w:tcPr>
          <w:p w:rsidR="00B31BF0" w:rsidRPr="00053E14" w:rsidRDefault="00B31BF0" w:rsidP="00474C96">
            <w:pPr>
              <w:spacing w:line="360" w:lineRule="auto"/>
              <w:jc w:val="left"/>
            </w:pPr>
            <w:r w:rsidRPr="00053E14">
              <w:t>stuID</w:t>
            </w:r>
          </w:p>
        </w:tc>
        <w:tc>
          <w:tcPr>
            <w:tcW w:w="2634" w:type="dxa"/>
          </w:tcPr>
          <w:p w:rsidR="00B31BF0" w:rsidRPr="00053E14" w:rsidRDefault="00B31BF0" w:rsidP="00474C96">
            <w:pPr>
              <w:spacing w:line="360" w:lineRule="auto"/>
              <w:jc w:val="left"/>
            </w:pPr>
            <w:r w:rsidRPr="00053E14">
              <w:t>char(10)</w:t>
            </w:r>
          </w:p>
        </w:tc>
        <w:tc>
          <w:tcPr>
            <w:tcW w:w="2559" w:type="dxa"/>
          </w:tcPr>
          <w:p w:rsidR="00B31BF0" w:rsidRPr="00053E14" w:rsidRDefault="00B31BF0" w:rsidP="00474C96">
            <w:pPr>
              <w:spacing w:line="360" w:lineRule="auto"/>
              <w:jc w:val="left"/>
            </w:pPr>
            <w:r w:rsidRPr="00053E14">
              <w:rPr>
                <w:rFonts w:hint="eastAsia"/>
              </w:rPr>
              <w:t>学生编号，外键</w:t>
            </w:r>
          </w:p>
        </w:tc>
      </w:tr>
      <w:tr w:rsidR="00B31BF0" w:rsidRPr="00053E14" w:rsidTr="00474C96">
        <w:tc>
          <w:tcPr>
            <w:tcW w:w="261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BID</w:t>
            </w:r>
          </w:p>
        </w:tc>
        <w:tc>
          <w:tcPr>
            <w:tcW w:w="2634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char(10)</w:t>
            </w:r>
          </w:p>
        </w:tc>
        <w:tc>
          <w:tcPr>
            <w:tcW w:w="2559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图书编号，外键</w:t>
            </w:r>
          </w:p>
        </w:tc>
      </w:tr>
      <w:tr w:rsidR="00B31BF0" w:rsidRPr="00053E14" w:rsidTr="00474C96">
        <w:tc>
          <w:tcPr>
            <w:tcW w:w="261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T_time</w:t>
            </w:r>
          </w:p>
        </w:tc>
        <w:tc>
          <w:tcPr>
            <w:tcW w:w="2634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datetime</w:t>
            </w:r>
          </w:p>
        </w:tc>
        <w:tc>
          <w:tcPr>
            <w:tcW w:w="2559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借书日期</w:t>
            </w:r>
          </w:p>
        </w:tc>
      </w:tr>
      <w:tr w:rsidR="00B31BF0" w:rsidRPr="00053E14" w:rsidTr="00474C96">
        <w:tc>
          <w:tcPr>
            <w:tcW w:w="2611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B_time</w:t>
            </w:r>
          </w:p>
        </w:tc>
        <w:tc>
          <w:tcPr>
            <w:tcW w:w="2634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t>datetime</w:t>
            </w:r>
          </w:p>
        </w:tc>
        <w:tc>
          <w:tcPr>
            <w:tcW w:w="2559" w:type="dxa"/>
          </w:tcPr>
          <w:p w:rsidR="00B31BF0" w:rsidRPr="00053E14" w:rsidRDefault="00B31BF0" w:rsidP="00474C96">
            <w:pPr>
              <w:spacing w:line="360" w:lineRule="auto"/>
            </w:pPr>
            <w:r w:rsidRPr="00053E14">
              <w:rPr>
                <w:rFonts w:hint="eastAsia"/>
              </w:rPr>
              <w:t>还书日期</w:t>
            </w:r>
          </w:p>
        </w:tc>
      </w:tr>
    </w:tbl>
    <w:p w:rsidR="00B31BF0" w:rsidRDefault="00B31BF0" w:rsidP="00B31BF0">
      <w:pPr>
        <w:spacing w:line="360" w:lineRule="auto"/>
        <w:ind w:leftChars="171" w:left="31680" w:hangingChars="171" w:firstLine="31680"/>
      </w:pPr>
      <w:r>
        <w:rPr>
          <w:rFonts w:hint="eastAsia"/>
        </w:rPr>
        <w:t>请编写</w:t>
      </w:r>
      <w:r>
        <w:t>SQL</w:t>
      </w:r>
      <w:r>
        <w:rPr>
          <w:rFonts w:hint="eastAsia"/>
        </w:rPr>
        <w:t>语句完成以下的功能：</w:t>
      </w:r>
    </w:p>
    <w:p w:rsidR="00B31BF0" w:rsidRDefault="00B31BF0" w:rsidP="00606D2F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查询“计算机”专业学生在“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12"/>
          <w:attr w:name="Year" w:val="2007"/>
        </w:smartTagPr>
        <w:r>
          <w:t>2007-12-15</w:t>
        </w:r>
      </w:smartTag>
      <w:r>
        <w:rPr>
          <w:rFonts w:hint="eastAsia"/>
        </w:rPr>
        <w:t>”至“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"/>
          <w:attr w:name="Year" w:val="2008"/>
        </w:smartTagPr>
        <w:r>
          <w:t>2008-1-8</w:t>
        </w:r>
      </w:smartTag>
      <w:r>
        <w:rPr>
          <w:rFonts w:hint="eastAsia"/>
        </w:rPr>
        <w:t>”时间段内借书的学生编号、学生名</w:t>
      </w:r>
      <w:r w:rsidRPr="00A12B1B">
        <w:rPr>
          <w:rFonts w:hint="eastAsia"/>
          <w:b/>
        </w:rPr>
        <w:t>称、图书编号、图书名称、借出日期；参考查询结果如</w:t>
      </w:r>
      <w:r>
        <w:rPr>
          <w:rFonts w:hint="eastAsia"/>
        </w:rPr>
        <w:t>下图所示：</w:t>
      </w:r>
    </w:p>
    <w:p w:rsidR="00B31BF0" w:rsidRDefault="00B31BF0" w:rsidP="00606D2F">
      <w:pPr>
        <w:spacing w:line="360" w:lineRule="auto"/>
        <w:ind w:left="357"/>
        <w:jc w:val="center"/>
      </w:pPr>
      <w:r w:rsidRPr="0042467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0.25pt;height:56.25pt;visibility:visible" o:bordertopcolor="black" o:borderleftcolor="black" o:borderbottomcolor="black" o:borderrightcolor="black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31BF0" w:rsidRDefault="00B31BF0" w:rsidP="00606D2F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查询所有借过图书的学生编号、学生名称、专业；参考查询结果如下图所示：</w:t>
      </w:r>
    </w:p>
    <w:p w:rsidR="00B31BF0" w:rsidRDefault="00B31BF0" w:rsidP="00606D2F">
      <w:pPr>
        <w:spacing w:line="360" w:lineRule="auto"/>
        <w:ind w:left="357"/>
        <w:jc w:val="center"/>
      </w:pPr>
      <w:r w:rsidRPr="00424676">
        <w:rPr>
          <w:noProof/>
        </w:rPr>
        <w:pict>
          <v:shape id="图片 2" o:spid="_x0000_i1026" type="#_x0000_t75" style="width:141pt;height:1in;visibility:visible" o:bordertopcolor="black" o:borderleftcolor="black" o:borderbottomcolor="black" o:borderrightcolor="black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31BF0" w:rsidRDefault="00B31BF0" w:rsidP="00606D2F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查询借过作者为“安意如”的图书的学生姓名、图书名称、借出日期、归还日期；参考查询结果如下图所示：</w:t>
      </w:r>
    </w:p>
    <w:p w:rsidR="00B31BF0" w:rsidRDefault="00B31BF0" w:rsidP="00606D2F">
      <w:pPr>
        <w:spacing w:line="360" w:lineRule="auto"/>
        <w:ind w:left="357"/>
        <w:jc w:val="center"/>
      </w:pPr>
      <w:r w:rsidRPr="00424676">
        <w:rPr>
          <w:noProof/>
        </w:rPr>
        <w:pict>
          <v:shape id="图片 3" o:spid="_x0000_i1027" type="#_x0000_t75" style="width:324.75pt;height:58.5pt;visibility:visible" o:bordertopcolor="black" o:borderleftcolor="black" o:borderbottomcolor="black" o:borderrightcolor="black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31BF0" w:rsidRDefault="00B31BF0" w:rsidP="00606D2F">
      <w:pPr>
        <w:numPr>
          <w:ilvl w:val="0"/>
          <w:numId w:val="1"/>
        </w:numPr>
        <w:spacing w:line="360" w:lineRule="auto"/>
      </w:pPr>
      <w:r w:rsidRPr="00330217">
        <w:rPr>
          <w:rFonts w:hint="eastAsia"/>
        </w:rPr>
        <w:t>查询目前借书但未归还图书的学生名称及</w:t>
      </w:r>
      <w:r>
        <w:rPr>
          <w:rFonts w:hint="eastAsia"/>
        </w:rPr>
        <w:t>未还图书</w:t>
      </w:r>
      <w:r w:rsidRPr="00330217">
        <w:rPr>
          <w:rFonts w:hint="eastAsia"/>
        </w:rPr>
        <w:t>数量</w:t>
      </w:r>
      <w:r>
        <w:rPr>
          <w:rFonts w:hint="eastAsia"/>
        </w:rPr>
        <w:t>；参考查询结果如下图所示：</w:t>
      </w:r>
    </w:p>
    <w:p w:rsidR="00B31BF0" w:rsidRDefault="00B31BF0" w:rsidP="00606D2F">
      <w:pPr>
        <w:spacing w:line="360" w:lineRule="auto"/>
        <w:ind w:left="357"/>
        <w:jc w:val="center"/>
      </w:pPr>
      <w:r w:rsidRPr="00424676">
        <w:rPr>
          <w:noProof/>
        </w:rPr>
        <w:pict>
          <v:shape id="图片 4" o:spid="_x0000_i1028" type="#_x0000_t75" style="width:100.5pt;height:70.5pt;visibility:visible" o:bordertopcolor="black" o:borderleftcolor="black" o:borderbottomcolor="black" o:borderrightcolor="black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31BF0" w:rsidRDefault="00B31BF0" w:rsidP="003D2757"/>
    <w:p w:rsidR="00B31BF0" w:rsidRDefault="00B31BF0" w:rsidP="003D2757">
      <w:r>
        <w:rPr>
          <w:rFonts w:hint="eastAsia"/>
        </w:rPr>
        <w:t>附加：建表语句</w:t>
      </w:r>
      <w:r>
        <w:t>:</w:t>
      </w:r>
    </w:p>
    <w:p w:rsidR="00B31BF0" w:rsidRDefault="00B31BF0">
      <w:pPr>
        <w:widowControl/>
        <w:jc w:val="left"/>
      </w:pPr>
      <w:r>
        <w:br w:type="page"/>
      </w:r>
    </w:p>
    <w:p w:rsidR="00B31BF0" w:rsidRPr="003D2757" w:rsidRDefault="00B31BF0" w:rsidP="003D2757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B31BF0" w:rsidRPr="00053E14" w:rsidTr="00053E14">
        <w:tc>
          <w:tcPr>
            <w:tcW w:w="8522" w:type="dxa"/>
          </w:tcPr>
          <w:p w:rsidR="00B31BF0" w:rsidRPr="00053E14" w:rsidRDefault="00B31BF0" w:rsidP="009E5D54">
            <w:r w:rsidRPr="00053E14">
              <w:t>USE master</w:t>
            </w:r>
          </w:p>
          <w:p w:rsidR="00B31BF0" w:rsidRPr="00053E14" w:rsidRDefault="00B31BF0" w:rsidP="009E5D54">
            <w:r w:rsidRPr="00053E14">
              <w:t>GO</w:t>
            </w:r>
          </w:p>
          <w:p w:rsidR="00B31BF0" w:rsidRPr="00053E14" w:rsidRDefault="00B31BF0" w:rsidP="009E5D54">
            <w:r w:rsidRPr="00053E14">
              <w:t>/*$$$$$$$$$$$$$</w:t>
            </w:r>
            <w:r w:rsidRPr="00053E14">
              <w:rPr>
                <w:rFonts w:hint="eastAsia"/>
              </w:rPr>
              <w:t>建库</w:t>
            </w:r>
            <w:r w:rsidRPr="00053E14">
              <w:t>$$$$$$$$$$$$$$$$$$$$$$$$*/</w:t>
            </w:r>
          </w:p>
          <w:p w:rsidR="00B31BF0" w:rsidRPr="00053E14" w:rsidRDefault="00B31BF0" w:rsidP="009E5D54">
            <w:r w:rsidRPr="00053E14">
              <w:t>--</w:t>
            </w:r>
            <w:r w:rsidRPr="00053E14">
              <w:rPr>
                <w:rFonts w:hint="eastAsia"/>
              </w:rPr>
              <w:t>检验数据库是否存在，如果为真，删除此数据库</w:t>
            </w:r>
            <w:r w:rsidRPr="00053E14">
              <w:t>--</w:t>
            </w:r>
          </w:p>
          <w:p w:rsidR="00B31BF0" w:rsidRPr="00053E14" w:rsidRDefault="00B31BF0" w:rsidP="009E5D54">
            <w:r w:rsidRPr="00053E14">
              <w:t>IF exists(SELECT * FROM sysdatabases WHERE name='BOOK')</w:t>
            </w:r>
          </w:p>
          <w:p w:rsidR="00B31BF0" w:rsidRPr="00053E14" w:rsidRDefault="00B31BF0" w:rsidP="009E5D54">
            <w:r w:rsidRPr="00053E14">
              <w:t xml:space="preserve">  DROP DATABASE BOOK</w:t>
            </w:r>
          </w:p>
          <w:p w:rsidR="00B31BF0" w:rsidRPr="00053E14" w:rsidRDefault="00B31BF0" w:rsidP="009E5D54">
            <w:r w:rsidRPr="00053E14">
              <w:t>GO</w:t>
            </w:r>
          </w:p>
          <w:p w:rsidR="00B31BF0" w:rsidRPr="00053E14" w:rsidRDefault="00B31BF0" w:rsidP="009E5D54">
            <w:r w:rsidRPr="00053E14">
              <w:t>CREATE DATABASE BOOK</w:t>
            </w:r>
          </w:p>
          <w:p w:rsidR="00B31BF0" w:rsidRPr="00053E14" w:rsidRDefault="00B31BF0" w:rsidP="009E5D54">
            <w:r w:rsidRPr="00053E14">
              <w:t>GO</w:t>
            </w:r>
          </w:p>
          <w:p w:rsidR="00B31BF0" w:rsidRPr="00053E14" w:rsidRDefault="00B31BF0" w:rsidP="009E5D54"/>
          <w:p w:rsidR="00B31BF0" w:rsidRPr="00053E14" w:rsidRDefault="00B31BF0" w:rsidP="009E5D54">
            <w:r w:rsidRPr="00053E14">
              <w:t>--</w:t>
            </w:r>
            <w:r w:rsidRPr="00053E14">
              <w:rPr>
                <w:rFonts w:hint="eastAsia"/>
              </w:rPr>
              <w:t>建数据表</w:t>
            </w:r>
            <w:r w:rsidRPr="00053E14">
              <w:t>--</w:t>
            </w:r>
          </w:p>
          <w:p w:rsidR="00B31BF0" w:rsidRPr="00053E14" w:rsidRDefault="00B31BF0" w:rsidP="009E5D54">
            <w:r w:rsidRPr="00053E14">
              <w:t>USE BOOK</w:t>
            </w:r>
          </w:p>
          <w:p w:rsidR="00B31BF0" w:rsidRPr="00053E14" w:rsidRDefault="00B31BF0" w:rsidP="009E5D54">
            <w:r w:rsidRPr="00053E14">
              <w:t>GO</w:t>
            </w:r>
          </w:p>
          <w:p w:rsidR="00B31BF0" w:rsidRPr="00053E14" w:rsidRDefault="00B31BF0" w:rsidP="009E5D54">
            <w:r w:rsidRPr="00053E14">
              <w:t>CREATE TABLE student  --</w:t>
            </w:r>
            <w:r w:rsidRPr="00053E14">
              <w:rPr>
                <w:rFonts w:hint="eastAsia"/>
              </w:rPr>
              <w:t>学生信息表</w:t>
            </w:r>
          </w:p>
          <w:p w:rsidR="00B31BF0" w:rsidRPr="00053E14" w:rsidRDefault="00B31BF0" w:rsidP="009E5D54">
            <w:r w:rsidRPr="00053E14">
              <w:t>(</w:t>
            </w:r>
          </w:p>
          <w:p w:rsidR="00B31BF0" w:rsidRPr="00053E14" w:rsidRDefault="00B31BF0" w:rsidP="009E5D54">
            <w:r w:rsidRPr="00053E14">
              <w:t xml:space="preserve">  stuID CHAR(10) primary key,  --</w:t>
            </w:r>
            <w:r w:rsidRPr="00053E14">
              <w:rPr>
                <w:rFonts w:hint="eastAsia"/>
              </w:rPr>
              <w:t>学生编号</w:t>
            </w:r>
          </w:p>
          <w:p w:rsidR="00B31BF0" w:rsidRPr="00053E14" w:rsidRDefault="00B31BF0" w:rsidP="009E5D54">
            <w:r w:rsidRPr="00053E14">
              <w:t xml:space="preserve">  stuName  CHAR(10) NOT NULL ,     --</w:t>
            </w:r>
            <w:r w:rsidRPr="00053E14">
              <w:rPr>
                <w:rFonts w:hint="eastAsia"/>
              </w:rPr>
              <w:t>学生名称</w:t>
            </w:r>
          </w:p>
          <w:p w:rsidR="00B31BF0" w:rsidRPr="00053E14" w:rsidRDefault="00B31BF0" w:rsidP="009E5D54">
            <w:r w:rsidRPr="00053E14">
              <w:t xml:space="preserve">  major  CHAR(50) NOT NULL    --</w:t>
            </w:r>
            <w:r w:rsidRPr="00053E14">
              <w:rPr>
                <w:rFonts w:hint="eastAsia"/>
              </w:rPr>
              <w:t>专业</w:t>
            </w:r>
          </w:p>
          <w:p w:rsidR="00B31BF0" w:rsidRPr="00053E14" w:rsidRDefault="00B31BF0" w:rsidP="009E5D54">
            <w:r w:rsidRPr="00053E14">
              <w:t>)</w:t>
            </w:r>
          </w:p>
          <w:p w:rsidR="00B31BF0" w:rsidRPr="00053E14" w:rsidRDefault="00B31BF0" w:rsidP="009E5D54">
            <w:r w:rsidRPr="00053E14">
              <w:t>GO</w:t>
            </w:r>
          </w:p>
          <w:p w:rsidR="00B31BF0" w:rsidRPr="00053E14" w:rsidRDefault="00B31BF0" w:rsidP="009E5D54">
            <w:r w:rsidRPr="00053E14">
              <w:t>CREATE TABLE book  --</w:t>
            </w:r>
            <w:r w:rsidRPr="00053E14">
              <w:rPr>
                <w:rFonts w:hint="eastAsia"/>
              </w:rPr>
              <w:t>图书表</w:t>
            </w:r>
          </w:p>
          <w:p w:rsidR="00B31BF0" w:rsidRPr="00053E14" w:rsidRDefault="00B31BF0" w:rsidP="009E5D54">
            <w:r w:rsidRPr="00053E14">
              <w:t>(</w:t>
            </w:r>
          </w:p>
          <w:p w:rsidR="00B31BF0" w:rsidRPr="00053E14" w:rsidRDefault="00B31BF0" w:rsidP="009E5D54">
            <w:r w:rsidRPr="00053E14">
              <w:t xml:space="preserve">  BID  CHAR(10) primary key,    --</w:t>
            </w:r>
            <w:r w:rsidRPr="00053E14">
              <w:rPr>
                <w:rFonts w:hint="eastAsia"/>
              </w:rPr>
              <w:t>图书编号</w:t>
            </w:r>
          </w:p>
          <w:p w:rsidR="00B31BF0" w:rsidRPr="00053E14" w:rsidRDefault="00B31BF0" w:rsidP="009E5D54">
            <w:r w:rsidRPr="00053E14">
              <w:t xml:space="preserve">  title  CHAR(50) NOT NULL,  --</w:t>
            </w:r>
            <w:r w:rsidRPr="00053E14">
              <w:rPr>
                <w:rFonts w:hint="eastAsia"/>
              </w:rPr>
              <w:t>书名</w:t>
            </w:r>
          </w:p>
          <w:p w:rsidR="00B31BF0" w:rsidRPr="00053E14" w:rsidRDefault="00B31BF0" w:rsidP="009E5D54">
            <w:r w:rsidRPr="00053E14">
              <w:t xml:space="preserve">  author  CHAR(20) NOT NULL,  --</w:t>
            </w:r>
            <w:r w:rsidRPr="00053E14">
              <w:rPr>
                <w:rFonts w:hint="eastAsia"/>
              </w:rPr>
              <w:t>作者</w:t>
            </w:r>
          </w:p>
          <w:p w:rsidR="00B31BF0" w:rsidRPr="00053E14" w:rsidRDefault="00B31BF0" w:rsidP="009E5D54">
            <w:r w:rsidRPr="00053E14">
              <w:t>)</w:t>
            </w:r>
          </w:p>
          <w:p w:rsidR="00B31BF0" w:rsidRPr="00053E14" w:rsidRDefault="00B31BF0" w:rsidP="009E5D54">
            <w:r w:rsidRPr="00053E14">
              <w:t>GO</w:t>
            </w:r>
          </w:p>
          <w:p w:rsidR="00B31BF0" w:rsidRPr="00053E14" w:rsidRDefault="00B31BF0" w:rsidP="009E5D54">
            <w:r w:rsidRPr="00053E14">
              <w:t>CREATE TABLE borrow  --</w:t>
            </w:r>
            <w:r w:rsidRPr="00053E14">
              <w:rPr>
                <w:rFonts w:hint="eastAsia"/>
              </w:rPr>
              <w:t>借书表</w:t>
            </w:r>
          </w:p>
          <w:p w:rsidR="00B31BF0" w:rsidRPr="00053E14" w:rsidRDefault="00B31BF0" w:rsidP="009E5D54">
            <w:r w:rsidRPr="00053E14">
              <w:t>(</w:t>
            </w:r>
          </w:p>
          <w:p w:rsidR="00B31BF0" w:rsidRPr="00053E14" w:rsidRDefault="00B31BF0" w:rsidP="009E5D54">
            <w:r w:rsidRPr="00053E14">
              <w:t xml:space="preserve"> borrowID  CHAR(10) primary key,    --</w:t>
            </w:r>
            <w:r w:rsidRPr="00053E14">
              <w:rPr>
                <w:rFonts w:hint="eastAsia"/>
              </w:rPr>
              <w:t>借书编号</w:t>
            </w:r>
          </w:p>
          <w:p w:rsidR="00B31BF0" w:rsidRPr="00053E14" w:rsidRDefault="00B31BF0" w:rsidP="009E5D54">
            <w:r w:rsidRPr="00053E14">
              <w:t>stuID CHAR(10) foreign key(stuID) references student(stuID), --</w:t>
            </w:r>
            <w:r w:rsidRPr="00053E14">
              <w:rPr>
                <w:rFonts w:hint="eastAsia"/>
              </w:rPr>
              <w:t>学生编号</w:t>
            </w:r>
          </w:p>
          <w:p w:rsidR="00B31BF0" w:rsidRPr="00053E14" w:rsidRDefault="00B31BF0" w:rsidP="009E5D54">
            <w:r w:rsidRPr="00053E14">
              <w:t>BID  CHAR(10) foreign key(BID) references book(BID),--</w:t>
            </w:r>
            <w:r w:rsidRPr="00053E14">
              <w:rPr>
                <w:rFonts w:hint="eastAsia"/>
              </w:rPr>
              <w:t>图书编号</w:t>
            </w:r>
          </w:p>
          <w:p w:rsidR="00B31BF0" w:rsidRPr="00053E14" w:rsidRDefault="00B31BF0" w:rsidP="009E5D54">
            <w:r w:rsidRPr="00053E14">
              <w:t xml:space="preserve"> T_time  datetime NOT NULL,   --</w:t>
            </w:r>
            <w:r w:rsidRPr="00053E14">
              <w:rPr>
                <w:rFonts w:hint="eastAsia"/>
              </w:rPr>
              <w:t>借出日期</w:t>
            </w:r>
          </w:p>
          <w:p w:rsidR="00B31BF0" w:rsidRPr="00053E14" w:rsidRDefault="00B31BF0" w:rsidP="009E5D54">
            <w:r w:rsidRPr="00053E14">
              <w:t xml:space="preserve"> B_time  datetime    --</w:t>
            </w:r>
            <w:r w:rsidRPr="00053E14">
              <w:rPr>
                <w:rFonts w:hint="eastAsia"/>
              </w:rPr>
              <w:t>归还日期</w:t>
            </w:r>
          </w:p>
          <w:p w:rsidR="00B31BF0" w:rsidRPr="00053E14" w:rsidRDefault="00B31BF0" w:rsidP="009E5D54">
            <w:r w:rsidRPr="00053E14">
              <w:t>)</w:t>
            </w:r>
          </w:p>
          <w:p w:rsidR="00B31BF0" w:rsidRPr="00053E14" w:rsidRDefault="00B31BF0" w:rsidP="009E5D54">
            <w:r w:rsidRPr="00053E14">
              <w:t>GO</w:t>
            </w:r>
          </w:p>
          <w:p w:rsidR="00B31BF0" w:rsidRPr="00053E14" w:rsidRDefault="00B31BF0" w:rsidP="009E5D54"/>
          <w:p w:rsidR="00B31BF0" w:rsidRPr="00053E14" w:rsidRDefault="00B31BF0" w:rsidP="009E5D54">
            <w:r w:rsidRPr="00053E14">
              <w:t>--</w:t>
            </w:r>
            <w:r w:rsidRPr="00053E14">
              <w:rPr>
                <w:rFonts w:hint="eastAsia"/>
              </w:rPr>
              <w:t>学生信息表中插入数据</w:t>
            </w:r>
            <w:r w:rsidRPr="00053E14">
              <w:t>--</w:t>
            </w:r>
          </w:p>
          <w:p w:rsidR="00B31BF0" w:rsidRPr="00053E14" w:rsidRDefault="00B31BF0" w:rsidP="009E5D54">
            <w:r w:rsidRPr="00053E14">
              <w:t>INSERT INTO student(stuID,stuName,major)VALUES('1001','</w:t>
            </w:r>
            <w:r w:rsidRPr="00053E14">
              <w:rPr>
                <w:rFonts w:hint="eastAsia"/>
              </w:rPr>
              <w:t>林林</w:t>
            </w:r>
            <w:r w:rsidRPr="00053E14">
              <w:t>','</w:t>
            </w:r>
            <w:r w:rsidRPr="00053E14">
              <w:rPr>
                <w:rFonts w:hint="eastAsia"/>
              </w:rPr>
              <w:t>计算机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INSERT INTO student(stuID,stuName,major)VALUES('1002','</w:t>
            </w:r>
            <w:r w:rsidRPr="00053E14">
              <w:rPr>
                <w:rFonts w:hint="eastAsia"/>
              </w:rPr>
              <w:t>白杨</w:t>
            </w:r>
            <w:r w:rsidRPr="00053E14">
              <w:t>','</w:t>
            </w:r>
            <w:r w:rsidRPr="00053E14">
              <w:rPr>
                <w:rFonts w:hint="eastAsia"/>
              </w:rPr>
              <w:t>计算机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INSERT INTO student(stuID,stuName,major)VALUES('1003','</w:t>
            </w:r>
            <w:r w:rsidRPr="00053E14">
              <w:rPr>
                <w:rFonts w:hint="eastAsia"/>
              </w:rPr>
              <w:t>虎子</w:t>
            </w:r>
            <w:r w:rsidRPr="00053E14">
              <w:t>','</w:t>
            </w:r>
            <w:r w:rsidRPr="00053E14">
              <w:rPr>
                <w:rFonts w:hint="eastAsia"/>
              </w:rPr>
              <w:t>英语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INSERT INTO student(stuID,stuName,major)VALUES('1004','</w:t>
            </w:r>
            <w:r w:rsidRPr="00053E14">
              <w:rPr>
                <w:rFonts w:hint="eastAsia"/>
              </w:rPr>
              <w:t>北漂的雪</w:t>
            </w:r>
            <w:r w:rsidRPr="00053E14">
              <w:t>','</w:t>
            </w:r>
            <w:r w:rsidRPr="00053E14">
              <w:rPr>
                <w:rFonts w:hint="eastAsia"/>
              </w:rPr>
              <w:t>工商管理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INSERT INTO student(stuID,stuName,major)VALUES('1005','</w:t>
            </w:r>
            <w:r w:rsidRPr="00053E14">
              <w:rPr>
                <w:rFonts w:hint="eastAsia"/>
              </w:rPr>
              <w:t>五月</w:t>
            </w:r>
            <w:r w:rsidRPr="00053E14">
              <w:t>','</w:t>
            </w:r>
            <w:r w:rsidRPr="00053E14">
              <w:rPr>
                <w:rFonts w:hint="eastAsia"/>
              </w:rPr>
              <w:t>数学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--</w:t>
            </w:r>
            <w:r w:rsidRPr="00053E14">
              <w:rPr>
                <w:rFonts w:hint="eastAsia"/>
              </w:rPr>
              <w:t>图书信息表中插入数据</w:t>
            </w:r>
            <w:r w:rsidRPr="00053E14">
              <w:t>--</w:t>
            </w:r>
          </w:p>
          <w:p w:rsidR="00B31BF0" w:rsidRPr="00053E14" w:rsidRDefault="00B31BF0" w:rsidP="009E5D54">
            <w:r w:rsidRPr="00053E14">
              <w:t>INSERT INTO book(BID,title,author)VALUES('B001','</w:t>
            </w:r>
            <w:r w:rsidRPr="00053E14">
              <w:rPr>
                <w:rFonts w:hint="eastAsia"/>
              </w:rPr>
              <w:t>人生若只如初见</w:t>
            </w:r>
            <w:r w:rsidRPr="00053E14">
              <w:t>','</w:t>
            </w:r>
            <w:r w:rsidRPr="00053E14">
              <w:rPr>
                <w:rFonts w:hint="eastAsia"/>
              </w:rPr>
              <w:t>安意如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INSERT INTO book(BID,title,author)VALUES('B002','</w:t>
            </w:r>
            <w:r w:rsidRPr="00053E14">
              <w:rPr>
                <w:rFonts w:hint="eastAsia"/>
              </w:rPr>
              <w:t>入学那天遇见你</w:t>
            </w:r>
            <w:r w:rsidRPr="00053E14">
              <w:t>','</w:t>
            </w:r>
            <w:r w:rsidRPr="00053E14">
              <w:rPr>
                <w:rFonts w:hint="eastAsia"/>
              </w:rPr>
              <w:t>晴空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INSERT INTO book(BID,title,author)VALUES('B003','</w:t>
            </w:r>
            <w:r w:rsidRPr="00053E14">
              <w:rPr>
                <w:rFonts w:hint="eastAsia"/>
              </w:rPr>
              <w:t>感谢折磨你的人</w:t>
            </w:r>
            <w:r w:rsidRPr="00053E14">
              <w:t>','</w:t>
            </w:r>
            <w:r w:rsidRPr="00053E14">
              <w:rPr>
                <w:rFonts w:hint="eastAsia"/>
              </w:rPr>
              <w:t>如娜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INSERT INTO book(BID,title,author)VALUES('B004','</w:t>
            </w:r>
            <w:r w:rsidRPr="00053E14">
              <w:rPr>
                <w:rFonts w:hint="eastAsia"/>
              </w:rPr>
              <w:t>我不是教你诈</w:t>
            </w:r>
            <w:r w:rsidRPr="00053E14">
              <w:t>','</w:t>
            </w:r>
            <w:r w:rsidRPr="00053E14">
              <w:rPr>
                <w:rFonts w:hint="eastAsia"/>
              </w:rPr>
              <w:t>刘庸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INSERT INTO book(BID,title,author)VALUES('B005','</w:t>
            </w:r>
            <w:r w:rsidRPr="00053E14">
              <w:rPr>
                <w:rFonts w:hint="eastAsia"/>
              </w:rPr>
              <w:t>英语四级</w:t>
            </w:r>
            <w:r w:rsidRPr="00053E14">
              <w:t>','</w:t>
            </w:r>
            <w:r w:rsidRPr="00053E14">
              <w:rPr>
                <w:rFonts w:hint="eastAsia"/>
              </w:rPr>
              <w:t>白雪</w:t>
            </w:r>
            <w:r w:rsidRPr="00053E14">
              <w:t>')</w:t>
            </w:r>
          </w:p>
          <w:p w:rsidR="00B31BF0" w:rsidRPr="00053E14" w:rsidRDefault="00B31BF0" w:rsidP="009E5D54">
            <w:r w:rsidRPr="00053E14">
              <w:t>--</w:t>
            </w:r>
            <w:r w:rsidRPr="00053E14">
              <w:rPr>
                <w:rFonts w:hint="eastAsia"/>
              </w:rPr>
              <w:t>借书信息表中插入数据</w:t>
            </w:r>
            <w:r w:rsidRPr="00053E14">
              <w:t>--</w:t>
            </w:r>
          </w:p>
          <w:p w:rsidR="00B31BF0" w:rsidRPr="00053E14" w:rsidRDefault="00B31BF0" w:rsidP="009E5D54">
            <w:r w:rsidRPr="00053E14">
              <w:t>INSERT INTO borrow(borrowID,stuID,BID,T_time,B_time)VALUES('T001','1001','B001','2007-12-26',null)</w:t>
            </w:r>
          </w:p>
          <w:p w:rsidR="00B31BF0" w:rsidRPr="00053E14" w:rsidRDefault="00B31BF0" w:rsidP="009E5D54">
            <w:r w:rsidRPr="00053E14">
              <w:t>INSERT INTO borrow(borrowID,stuID,BID,T_time,B_time)VALUES('T002','1004','B003','2008-1-5',null)</w:t>
            </w:r>
          </w:p>
          <w:p w:rsidR="00B31BF0" w:rsidRPr="00053E14" w:rsidRDefault="00B31BF0" w:rsidP="009E5D54">
            <w:r w:rsidRPr="00053E14">
              <w:t>INSERT INTO borrow(borrowID,stuID,BID,T_time,B_time)VALUES('T003','1005','B001','2007-10-8','2007-12-25')</w:t>
            </w:r>
          </w:p>
          <w:p w:rsidR="00B31BF0" w:rsidRPr="00053E14" w:rsidRDefault="00B31BF0" w:rsidP="009E5D54">
            <w:r w:rsidRPr="00053E14">
              <w:t>INSERT INTO borrow(borrowID,stuID,BID,T_time,B_time)VALUES('T004','1005','B002','2007-12-16','2008-1-7')</w:t>
            </w:r>
          </w:p>
          <w:p w:rsidR="00B31BF0" w:rsidRPr="00053E14" w:rsidRDefault="00B31BF0" w:rsidP="009E5D54">
            <w:r w:rsidRPr="00053E14">
              <w:t>INSERT INTO borrow(borrowID,stuID,BID,T_time,B_time)VALUES('T005','1002','B004','2007-12-22',null)</w:t>
            </w:r>
          </w:p>
          <w:p w:rsidR="00B31BF0" w:rsidRPr="00053E14" w:rsidRDefault="00B31BF0" w:rsidP="009E5D54">
            <w:r w:rsidRPr="00053E14">
              <w:t>INSERT INTO borrow(borrowID,stuID,BID,T_time,B_time)VALUES('T006','1005','B005','2008-1-6',null)</w:t>
            </w:r>
          </w:p>
          <w:p w:rsidR="00B31BF0" w:rsidRPr="00053E14" w:rsidRDefault="00B31BF0" w:rsidP="009E5D54">
            <w:r w:rsidRPr="00053E14">
              <w:t>INSERT INTO borrow(borrowID,stuID,BID,T_time,B_time)VALUES('T007','1002','B001','2007-9-11',null)</w:t>
            </w:r>
          </w:p>
          <w:p w:rsidR="00B31BF0" w:rsidRPr="00053E14" w:rsidRDefault="00B31BF0" w:rsidP="009E5D54">
            <w:r w:rsidRPr="00053E14">
              <w:t>INSERT INTO borrow(borrowID,stuID,BID,T_time,B_time)VALUES('T008','1005','B004','2007-12-10',null)</w:t>
            </w:r>
          </w:p>
          <w:p w:rsidR="00B31BF0" w:rsidRPr="00053E14" w:rsidRDefault="00B31BF0" w:rsidP="009E5D54">
            <w:r w:rsidRPr="00053E14">
              <w:t>INSERT INTO borrow(borrowID,stuID,BID,T_time,B_time)VALUES('T009','1004','B005','2007-10-16','2007-12-18')</w:t>
            </w:r>
          </w:p>
          <w:p w:rsidR="00B31BF0" w:rsidRPr="00053E14" w:rsidRDefault="00B31BF0" w:rsidP="009E5D54">
            <w:r w:rsidRPr="00053E14">
              <w:t>INSERT INTO borrow(borrowID,stuID,BID,T_time,B_time)VALUES('T010','1002','B002','2007-9-15','2008-1-5')</w:t>
            </w:r>
          </w:p>
          <w:p w:rsidR="00B31BF0" w:rsidRPr="00053E14" w:rsidRDefault="00B31BF0" w:rsidP="009E5D54">
            <w:r w:rsidRPr="00053E14">
              <w:t>INSERT INTO borrow(borrowID,stuID,BID,T_time,B_time)VALUES('T011','1004','B003','2007-12-28',null)</w:t>
            </w:r>
          </w:p>
          <w:p w:rsidR="00B31BF0" w:rsidRPr="00053E14" w:rsidRDefault="00B31BF0" w:rsidP="009E5D54">
            <w:r w:rsidRPr="00053E14">
              <w:t>INSERT INTO borrow(borrowID,stuID,BID,T_time,B_time)VALUES('T012','1002','B003','2007-12-30',null)</w:t>
            </w:r>
          </w:p>
        </w:tc>
      </w:tr>
    </w:tbl>
    <w:p w:rsidR="00B31BF0" w:rsidRDefault="00B31BF0" w:rsidP="003D2757"/>
    <w:p w:rsidR="00B31BF0" w:rsidRDefault="00B31BF0" w:rsidP="003D2757"/>
    <w:p w:rsidR="00B31BF0" w:rsidRDefault="00B31BF0" w:rsidP="003D2757">
      <w:r>
        <w:rPr>
          <w:rFonts w:hint="eastAsia"/>
        </w:rPr>
        <w:t>标准答案</w:t>
      </w:r>
      <w:r>
        <w:t>:</w:t>
      </w:r>
    </w:p>
    <w:p w:rsidR="00B31BF0" w:rsidRPr="003D2757" w:rsidRDefault="00B31BF0" w:rsidP="003D2757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B31BF0" w:rsidRPr="00053E14" w:rsidTr="00053E14">
        <w:tc>
          <w:tcPr>
            <w:tcW w:w="8522" w:type="dxa"/>
          </w:tcPr>
          <w:p w:rsidR="00B31BF0" w:rsidRPr="00053E14" w:rsidRDefault="00B31BF0" w:rsidP="00C87A41"/>
          <w:p w:rsidR="00B31BF0" w:rsidRPr="00053E14" w:rsidRDefault="00B31BF0" w:rsidP="00C87A41">
            <w:r w:rsidRPr="00053E14">
              <w:t>-- 1)</w:t>
            </w:r>
            <w:r w:rsidRPr="00053E14">
              <w:rPr>
                <w:rFonts w:hint="eastAsia"/>
              </w:rPr>
              <w:t>查询“计算机”专业学生在“</w:t>
            </w:r>
            <w:r w:rsidRPr="00053E14">
              <w:t>2007-12-15</w:t>
            </w:r>
            <w:r w:rsidRPr="00053E14">
              <w:rPr>
                <w:rFonts w:hint="eastAsia"/>
              </w:rPr>
              <w:t>”至“</w:t>
            </w:r>
            <w:r w:rsidRPr="00053E14">
              <w:t>2008-1-8</w:t>
            </w:r>
            <w:r w:rsidRPr="00053E14">
              <w:rPr>
                <w:rFonts w:hint="eastAsia"/>
              </w:rPr>
              <w:t>”时间段内借书的学生编号、学生名称、图书编号、图书名称、借出日期</w:t>
            </w:r>
            <w:r w:rsidRPr="00053E14">
              <w:t>—</w:t>
            </w:r>
          </w:p>
          <w:p w:rsidR="00B31BF0" w:rsidRPr="00053E14" w:rsidRDefault="00B31BF0" w:rsidP="00C87A41"/>
          <w:p w:rsidR="00B31BF0" w:rsidRPr="00053E14" w:rsidRDefault="00B31BF0" w:rsidP="00C87A41">
            <w:r w:rsidRPr="00053E14">
              <w:t xml:space="preserve">select </w:t>
            </w:r>
            <w:r w:rsidRPr="00053E14">
              <w:rPr>
                <w:rFonts w:hint="eastAsia"/>
              </w:rPr>
              <w:t>学生编号</w:t>
            </w:r>
            <w:r w:rsidRPr="00053E14">
              <w:t>=stuID,</w:t>
            </w:r>
            <w:r w:rsidRPr="00053E14">
              <w:rPr>
                <w:rFonts w:hint="eastAsia"/>
              </w:rPr>
              <w:t>学生名称</w:t>
            </w:r>
            <w:r w:rsidRPr="00053E14">
              <w:t>=(select stuName from student where stuID=borrow.stuID),</w:t>
            </w:r>
            <w:r w:rsidRPr="00053E14">
              <w:rPr>
                <w:rFonts w:hint="eastAsia"/>
              </w:rPr>
              <w:t>图书编号</w:t>
            </w:r>
            <w:r w:rsidRPr="00053E14">
              <w:t>=BID,</w:t>
            </w:r>
            <w:r w:rsidRPr="00053E14">
              <w:rPr>
                <w:rFonts w:hint="eastAsia"/>
              </w:rPr>
              <w:t>图书名称</w:t>
            </w:r>
            <w:r w:rsidRPr="00053E14">
              <w:t>=(select title from book where BID=borrow.BID),</w:t>
            </w:r>
            <w:r w:rsidRPr="00053E14">
              <w:rPr>
                <w:rFonts w:hint="eastAsia"/>
              </w:rPr>
              <w:t>借出日期</w:t>
            </w:r>
            <w:r w:rsidRPr="00053E14">
              <w:t>=T_time from borrow where stuID in (select stuID from student where major='</w:t>
            </w:r>
            <w:r w:rsidRPr="00053E14">
              <w:rPr>
                <w:rFonts w:hint="eastAsia"/>
              </w:rPr>
              <w:t>计算机</w:t>
            </w:r>
            <w:r w:rsidRPr="00053E14">
              <w:t>') and T_time&gt;'2007-12-15' and T_time&lt;'2008-1-8'</w:t>
            </w:r>
          </w:p>
          <w:p w:rsidR="00B31BF0" w:rsidRPr="00053E14" w:rsidRDefault="00B31BF0" w:rsidP="00C87A41"/>
          <w:p w:rsidR="00B31BF0" w:rsidRPr="00053E14" w:rsidRDefault="00B31BF0" w:rsidP="00C87A41">
            <w:r w:rsidRPr="00053E14">
              <w:t>-- 2)</w:t>
            </w:r>
            <w:r w:rsidRPr="00053E14">
              <w:rPr>
                <w:rFonts w:hint="eastAsia"/>
              </w:rPr>
              <w:t>查询所有借过图书的学生编号、学生名称、专业</w:t>
            </w:r>
            <w:r w:rsidRPr="00053E14">
              <w:t>--</w:t>
            </w:r>
          </w:p>
          <w:p w:rsidR="00B31BF0" w:rsidRPr="00053E14" w:rsidRDefault="00B31BF0" w:rsidP="00C87A41">
            <w:r w:rsidRPr="00053E14">
              <w:t xml:space="preserve">select </w:t>
            </w:r>
            <w:r w:rsidRPr="00053E14">
              <w:rPr>
                <w:rFonts w:hint="eastAsia"/>
              </w:rPr>
              <w:t>学生编号</w:t>
            </w:r>
            <w:r w:rsidRPr="00053E14">
              <w:t>=stuID,</w:t>
            </w:r>
            <w:r w:rsidRPr="00053E14">
              <w:rPr>
                <w:rFonts w:hint="eastAsia"/>
              </w:rPr>
              <w:t>学生名称</w:t>
            </w:r>
            <w:r w:rsidRPr="00053E14">
              <w:t>=stuName,</w:t>
            </w:r>
            <w:r w:rsidRPr="00053E14">
              <w:rPr>
                <w:rFonts w:hint="eastAsia"/>
              </w:rPr>
              <w:t>专业</w:t>
            </w:r>
            <w:r w:rsidRPr="00053E14">
              <w:t>=major from student where stuID in (select stuID from borrow)</w:t>
            </w:r>
          </w:p>
          <w:p w:rsidR="00B31BF0" w:rsidRPr="00053E14" w:rsidRDefault="00B31BF0" w:rsidP="00C87A41"/>
          <w:p w:rsidR="00B31BF0" w:rsidRPr="00053E14" w:rsidRDefault="00B31BF0" w:rsidP="00C87A41">
            <w:r w:rsidRPr="00053E14">
              <w:t>-- 3)</w:t>
            </w:r>
            <w:r w:rsidRPr="00053E14">
              <w:rPr>
                <w:rFonts w:hint="eastAsia"/>
              </w:rPr>
              <w:t>查询借过作者为“安意如”的图书的学生姓名、图书名称、借出日期</w:t>
            </w:r>
            <w:r w:rsidRPr="00053E14">
              <w:t>--</w:t>
            </w:r>
          </w:p>
          <w:p w:rsidR="00B31BF0" w:rsidRPr="00053E14" w:rsidRDefault="00B31BF0" w:rsidP="00C87A41">
            <w:r w:rsidRPr="00053E14">
              <w:t xml:space="preserve">select </w:t>
            </w:r>
            <w:r w:rsidRPr="00053E14">
              <w:rPr>
                <w:rFonts w:hint="eastAsia"/>
              </w:rPr>
              <w:t>学生名称</w:t>
            </w:r>
            <w:r w:rsidRPr="00053E14">
              <w:t>=(select stuName from student where stuID=borrow.stuID),</w:t>
            </w:r>
            <w:r w:rsidRPr="00053E14">
              <w:rPr>
                <w:rFonts w:hint="eastAsia"/>
              </w:rPr>
              <w:t>图书名称</w:t>
            </w:r>
            <w:r w:rsidRPr="00053E14">
              <w:t>=(select title from book where BID=borrow.BID),</w:t>
            </w:r>
            <w:r w:rsidRPr="00053E14">
              <w:rPr>
                <w:rFonts w:hint="eastAsia"/>
              </w:rPr>
              <w:t>借出日期</w:t>
            </w:r>
            <w:r w:rsidRPr="00053E14">
              <w:t>=T_time,</w:t>
            </w:r>
            <w:r w:rsidRPr="00053E14">
              <w:rPr>
                <w:rFonts w:hint="eastAsia"/>
              </w:rPr>
              <w:t>归还日期</w:t>
            </w:r>
            <w:r w:rsidRPr="00053E14">
              <w:t>=B_time from borrow where BID in (select BID from book where author='</w:t>
            </w:r>
            <w:r w:rsidRPr="00053E14">
              <w:rPr>
                <w:rFonts w:hint="eastAsia"/>
              </w:rPr>
              <w:t>安意如</w:t>
            </w:r>
            <w:r w:rsidRPr="00053E14">
              <w:t>')</w:t>
            </w:r>
          </w:p>
          <w:p w:rsidR="00B31BF0" w:rsidRPr="00053E14" w:rsidRDefault="00B31BF0" w:rsidP="00C87A41"/>
          <w:p w:rsidR="00B31BF0" w:rsidRPr="00053E14" w:rsidRDefault="00B31BF0" w:rsidP="00C87A41">
            <w:r w:rsidRPr="00053E14">
              <w:t>-- 4)</w:t>
            </w:r>
            <w:r w:rsidRPr="00053E14">
              <w:rPr>
                <w:rFonts w:hint="eastAsia"/>
              </w:rPr>
              <w:t>查询目前借书但未归还图书的学生名称及未还图书数量</w:t>
            </w:r>
            <w:r w:rsidRPr="00053E14">
              <w:t>--</w:t>
            </w:r>
          </w:p>
          <w:p w:rsidR="00B31BF0" w:rsidRPr="00053E14" w:rsidRDefault="00B31BF0" w:rsidP="00C87A41">
            <w:r w:rsidRPr="00053E14">
              <w:t xml:space="preserve">select </w:t>
            </w:r>
            <w:r w:rsidRPr="00053E14">
              <w:rPr>
                <w:rFonts w:hint="eastAsia"/>
              </w:rPr>
              <w:t>学生名称</w:t>
            </w:r>
            <w:r w:rsidRPr="00053E14">
              <w:t>=(select stuName from student where stuID=borrow.stuID),</w:t>
            </w:r>
            <w:r w:rsidRPr="00053E14">
              <w:rPr>
                <w:rFonts w:hint="eastAsia"/>
              </w:rPr>
              <w:t>借书数量</w:t>
            </w:r>
            <w:r w:rsidRPr="00053E14">
              <w:t xml:space="preserve">=count(*) from borrow where B_time is null group by stuID </w:t>
            </w:r>
          </w:p>
          <w:p w:rsidR="00B31BF0" w:rsidRPr="00053E14" w:rsidRDefault="00B31BF0" w:rsidP="003D2757"/>
        </w:tc>
      </w:tr>
    </w:tbl>
    <w:p w:rsidR="00B31BF0" w:rsidRDefault="00B31BF0" w:rsidP="003D2757"/>
    <w:p w:rsidR="00B31BF0" w:rsidRDefault="00B31BF0" w:rsidP="003D2757"/>
    <w:p w:rsidR="00B31BF0" w:rsidRDefault="00B31BF0" w:rsidP="0004012A">
      <w:pPr>
        <w:pStyle w:val="Heading1"/>
      </w:pPr>
      <w:r>
        <w:rPr>
          <w:rFonts w:hint="eastAsia"/>
        </w:rPr>
        <w:t>题目</w:t>
      </w:r>
      <w:r>
        <w:t>2</w:t>
      </w:r>
    </w:p>
    <w:p w:rsidR="00B31BF0" w:rsidRDefault="00B31BF0" w:rsidP="009B5037">
      <w:pPr>
        <w:spacing w:line="360" w:lineRule="auto"/>
        <w:rPr>
          <w:rFonts w:ascii="宋体" w:cs="Arial"/>
          <w:szCs w:val="21"/>
        </w:rPr>
      </w:pPr>
      <w:r>
        <w:rPr>
          <w:rFonts w:ascii="宋体" w:hAnsi="宋体" w:cs="Arial" w:hint="eastAsia"/>
          <w:szCs w:val="21"/>
        </w:rPr>
        <w:t>程序员工资表：</w:t>
      </w:r>
      <w:r>
        <w:rPr>
          <w:rFonts w:ascii="宋体" w:hAnsi="宋体" w:cs="Arial"/>
          <w:szCs w:val="21"/>
        </w:rPr>
        <w:t>ProWage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40"/>
        <w:gridCol w:w="2841"/>
        <w:gridCol w:w="2841"/>
      </w:tblGrid>
      <w:tr w:rsidR="00B31BF0" w:rsidRPr="00053E14" w:rsidTr="00053E14">
        <w:tc>
          <w:tcPr>
            <w:tcW w:w="2840" w:type="dxa"/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字段名称</w:t>
            </w:r>
          </w:p>
        </w:tc>
        <w:tc>
          <w:tcPr>
            <w:tcW w:w="2841" w:type="dxa"/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数据类型</w:t>
            </w:r>
          </w:p>
        </w:tc>
        <w:tc>
          <w:tcPr>
            <w:tcW w:w="2841" w:type="dxa"/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说明</w:t>
            </w:r>
          </w:p>
        </w:tc>
      </w:tr>
      <w:tr w:rsidR="00B31BF0" w:rsidRPr="00053E14" w:rsidTr="00053E14">
        <w:tc>
          <w:tcPr>
            <w:tcW w:w="2840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ID</w:t>
            </w:r>
          </w:p>
        </w:tc>
        <w:tc>
          <w:tcPr>
            <w:tcW w:w="2841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int</w:t>
            </w:r>
          </w:p>
        </w:tc>
        <w:tc>
          <w:tcPr>
            <w:tcW w:w="2841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自动编号，主键</w:t>
            </w:r>
          </w:p>
        </w:tc>
      </w:tr>
      <w:tr w:rsidR="00B31BF0" w:rsidRPr="00053E14" w:rsidTr="00053E14">
        <w:tc>
          <w:tcPr>
            <w:tcW w:w="2840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PName</w:t>
            </w:r>
          </w:p>
        </w:tc>
        <w:tc>
          <w:tcPr>
            <w:tcW w:w="2841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Char(10)</w:t>
            </w:r>
          </w:p>
        </w:tc>
        <w:tc>
          <w:tcPr>
            <w:tcW w:w="2841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程序员姓名</w:t>
            </w:r>
          </w:p>
        </w:tc>
      </w:tr>
      <w:tr w:rsidR="00B31BF0" w:rsidRPr="00053E14" w:rsidTr="00053E14">
        <w:tc>
          <w:tcPr>
            <w:tcW w:w="2840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Wage</w:t>
            </w:r>
          </w:p>
        </w:tc>
        <w:tc>
          <w:tcPr>
            <w:tcW w:w="2841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int</w:t>
            </w:r>
          </w:p>
        </w:tc>
        <w:tc>
          <w:tcPr>
            <w:tcW w:w="2841" w:type="dxa"/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工资</w:t>
            </w:r>
          </w:p>
        </w:tc>
      </w:tr>
    </w:tbl>
    <w:p w:rsidR="00B31BF0" w:rsidRPr="00405F61" w:rsidRDefault="00B31BF0" w:rsidP="009B5037">
      <w:pPr>
        <w:spacing w:line="360" w:lineRule="auto"/>
        <w:rPr>
          <w:rFonts w:ascii="宋体" w:cs="Arial"/>
          <w:szCs w:val="21"/>
        </w:rPr>
      </w:pPr>
      <w:r w:rsidRPr="00E70E64">
        <w:rPr>
          <w:rFonts w:ascii="宋体" w:hAnsi="宋体" w:cs="Arial" w:hint="eastAsia"/>
          <w:szCs w:val="21"/>
        </w:rPr>
        <w:t>创建一个存储过程，对程序员的工资进行分析，月薪</w:t>
      </w:r>
      <w:r w:rsidRPr="00E70E64">
        <w:rPr>
          <w:rFonts w:ascii="宋体" w:hAnsi="宋体" w:cs="Arial"/>
          <w:szCs w:val="21"/>
        </w:rPr>
        <w:t>1500</w:t>
      </w:r>
      <w:r w:rsidRPr="00E70E64">
        <w:rPr>
          <w:rFonts w:ascii="宋体" w:hAnsi="宋体" w:cs="Arial" w:hint="eastAsia"/>
          <w:szCs w:val="21"/>
        </w:rPr>
        <w:t>到</w:t>
      </w:r>
      <w:r w:rsidRPr="00E70E64">
        <w:rPr>
          <w:rFonts w:ascii="宋体" w:hAnsi="宋体" w:cs="Arial"/>
          <w:szCs w:val="21"/>
        </w:rPr>
        <w:t>10000</w:t>
      </w:r>
      <w:r w:rsidRPr="00E70E64">
        <w:rPr>
          <w:rFonts w:ascii="宋体" w:hAnsi="宋体" w:cs="Arial" w:hint="eastAsia"/>
          <w:szCs w:val="21"/>
        </w:rPr>
        <w:t>不等，如果有百分之五十的人薪水不到</w:t>
      </w:r>
      <w:r w:rsidRPr="00E70E64">
        <w:rPr>
          <w:rFonts w:ascii="宋体" w:hAnsi="宋体" w:cs="Arial"/>
          <w:szCs w:val="21"/>
        </w:rPr>
        <w:t>2000</w:t>
      </w:r>
      <w:r w:rsidRPr="00E70E64">
        <w:rPr>
          <w:rFonts w:ascii="宋体" w:hAnsi="宋体" w:cs="Arial" w:hint="eastAsia"/>
          <w:szCs w:val="21"/>
        </w:rPr>
        <w:t>元，给所有人加薪，每次加</w:t>
      </w:r>
      <w:r w:rsidRPr="00E70E64">
        <w:rPr>
          <w:rFonts w:ascii="宋体" w:hAnsi="宋体" w:cs="Arial"/>
          <w:szCs w:val="21"/>
        </w:rPr>
        <w:t>100</w:t>
      </w:r>
      <w:r w:rsidRPr="00E70E64">
        <w:rPr>
          <w:rFonts w:ascii="宋体" w:hAnsi="宋体" w:cs="Arial" w:hint="eastAsia"/>
          <w:szCs w:val="21"/>
        </w:rPr>
        <w:t>，再进行分析，直到有一半以上的人大于</w:t>
      </w:r>
      <w:r w:rsidRPr="00E70E64">
        <w:rPr>
          <w:rFonts w:ascii="宋体" w:hAnsi="宋体" w:cs="Arial"/>
          <w:szCs w:val="21"/>
        </w:rPr>
        <w:t>2000</w:t>
      </w:r>
      <w:r w:rsidRPr="00E70E64">
        <w:rPr>
          <w:rFonts w:ascii="宋体" w:hAnsi="宋体" w:cs="Arial" w:hint="eastAsia"/>
          <w:szCs w:val="21"/>
        </w:rPr>
        <w:t>元为止，存储过程执行完后，最终加了多少钱？</w:t>
      </w:r>
      <w:r w:rsidRPr="00405F61">
        <w:rPr>
          <w:rFonts w:ascii="宋体" w:hAnsi="宋体" w:cs="Arial"/>
          <w:szCs w:val="21"/>
        </w:rPr>
        <w:t xml:space="preserve"> </w:t>
      </w:r>
    </w:p>
    <w:p w:rsidR="00B31BF0" w:rsidRPr="00E70E64" w:rsidRDefault="00B31BF0" w:rsidP="009B5037">
      <w:pPr>
        <w:spacing w:line="360" w:lineRule="auto"/>
        <w:rPr>
          <w:rFonts w:ascii="宋体" w:cs="Arial"/>
          <w:szCs w:val="21"/>
        </w:rPr>
      </w:pPr>
      <w:r w:rsidRPr="00E70E64">
        <w:rPr>
          <w:rFonts w:ascii="宋体" w:hAnsi="宋体" w:cs="Arial" w:hint="eastAsia"/>
          <w:szCs w:val="21"/>
        </w:rPr>
        <w:t>例如</w:t>
      </w:r>
      <w:r>
        <w:rPr>
          <w:rFonts w:ascii="宋体" w:hAnsi="宋体" w:cs="Arial" w:hint="eastAsia"/>
          <w:szCs w:val="21"/>
        </w:rPr>
        <w:t>：</w:t>
      </w:r>
      <w:r w:rsidRPr="00E70E64">
        <w:rPr>
          <w:rFonts w:ascii="宋体" w:hAnsi="宋体" w:cs="Arial" w:hint="eastAsia"/>
          <w:szCs w:val="21"/>
        </w:rPr>
        <w:t>如果有百分之五十的人薪水不到</w:t>
      </w:r>
      <w:r w:rsidRPr="00E70E64">
        <w:rPr>
          <w:rFonts w:ascii="宋体" w:hAnsi="宋体" w:cs="Arial"/>
          <w:szCs w:val="21"/>
        </w:rPr>
        <w:t>2000</w:t>
      </w:r>
      <w:r w:rsidRPr="00E70E64">
        <w:rPr>
          <w:rFonts w:ascii="宋体" w:hAnsi="宋体" w:cs="Arial" w:hint="eastAsia"/>
          <w:szCs w:val="21"/>
        </w:rPr>
        <w:t>，给所有人加薪，每次加</w:t>
      </w:r>
      <w:r w:rsidRPr="00E70E64">
        <w:rPr>
          <w:rFonts w:ascii="宋体" w:hAnsi="宋体" w:cs="Arial"/>
          <w:szCs w:val="21"/>
        </w:rPr>
        <w:t>100</w:t>
      </w:r>
      <w:r w:rsidRPr="00E70E64">
        <w:rPr>
          <w:rFonts w:ascii="宋体" w:hAnsi="宋体" w:cs="Arial" w:hint="eastAsia"/>
          <w:szCs w:val="21"/>
        </w:rPr>
        <w:t>元，直到有一</w:t>
      </w:r>
      <w:r>
        <w:rPr>
          <w:rFonts w:ascii="宋体" w:hAnsi="宋体" w:cs="Arial" w:hint="eastAsia"/>
          <w:szCs w:val="21"/>
        </w:rPr>
        <w:t>半</w:t>
      </w:r>
      <w:r w:rsidRPr="00E70E64">
        <w:rPr>
          <w:rFonts w:ascii="宋体" w:hAnsi="宋体" w:cs="Arial" w:hint="eastAsia"/>
          <w:szCs w:val="21"/>
        </w:rPr>
        <w:t>以上的人</w:t>
      </w:r>
      <w:r>
        <w:rPr>
          <w:rFonts w:ascii="宋体" w:hAnsi="宋体" w:cs="Arial" w:hint="eastAsia"/>
          <w:szCs w:val="21"/>
        </w:rPr>
        <w:t>工资</w:t>
      </w:r>
      <w:r w:rsidRPr="00E70E64">
        <w:rPr>
          <w:rFonts w:ascii="宋体" w:hAnsi="宋体" w:cs="Arial" w:hint="eastAsia"/>
          <w:szCs w:val="21"/>
        </w:rPr>
        <w:t>大于</w:t>
      </w:r>
      <w:r w:rsidRPr="00E70E64">
        <w:rPr>
          <w:rFonts w:ascii="宋体" w:hAnsi="宋体" w:cs="Arial"/>
          <w:szCs w:val="21"/>
        </w:rPr>
        <w:t>2000</w:t>
      </w:r>
      <w:r w:rsidRPr="00E70E64">
        <w:rPr>
          <w:rFonts w:ascii="宋体" w:hAnsi="宋体" w:cs="Arial" w:hint="eastAsia"/>
          <w:szCs w:val="21"/>
        </w:rPr>
        <w:t>元，调用存储过程后的结果如图：</w:t>
      </w:r>
    </w:p>
    <w:p w:rsidR="00B31BF0" w:rsidRPr="00E70E64" w:rsidRDefault="00B31BF0" w:rsidP="009B5037">
      <w:pPr>
        <w:jc w:val="center"/>
        <w:rPr>
          <w:rFonts w:ascii="宋体"/>
          <w:noProof/>
          <w:kern w:val="0"/>
          <w:szCs w:val="21"/>
        </w:rPr>
      </w:pPr>
      <w:r w:rsidRPr="00053E14">
        <w:rPr>
          <w:rFonts w:ascii="宋体"/>
          <w:noProof/>
          <w:kern w:val="0"/>
          <w:szCs w:val="21"/>
        </w:rPr>
        <w:pict>
          <v:shape id="图片 45" o:spid="_x0000_i1029" type="#_x0000_t75" style="width:186pt;height:110.25pt;visibility:visible" o:bordertopcolor="black" o:borderleftcolor="black" o:borderbottomcolor="black" o:borderrightcolor="black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31BF0" w:rsidRPr="00747202" w:rsidRDefault="00B31BF0" w:rsidP="009B5037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请编写</w:t>
      </w:r>
      <w:r>
        <w:rPr>
          <w:rFonts w:ascii="Arial" w:hAnsi="Arial" w:cs="Arial"/>
          <w:szCs w:val="21"/>
        </w:rPr>
        <w:t>T-SQL</w:t>
      </w:r>
      <w:r>
        <w:rPr>
          <w:rFonts w:ascii="Arial" w:hAnsi="Arial" w:cs="Arial" w:hint="eastAsia"/>
          <w:szCs w:val="21"/>
        </w:rPr>
        <w:t>来实现如下功能：</w:t>
      </w:r>
    </w:p>
    <w:p w:rsidR="00B31BF0" w:rsidRPr="00CF02C6" w:rsidRDefault="00B31BF0" w:rsidP="009B5037">
      <w:pPr>
        <w:numPr>
          <w:ilvl w:val="0"/>
          <w:numId w:val="2"/>
        </w:num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noProof/>
          <w:kern w:val="0"/>
          <w:szCs w:val="21"/>
        </w:rPr>
        <w:t>创建</w:t>
      </w:r>
      <w:r w:rsidRPr="00E70E64">
        <w:rPr>
          <w:rFonts w:ascii="宋体" w:hAnsi="宋体" w:hint="eastAsia"/>
          <w:noProof/>
          <w:kern w:val="0"/>
          <w:szCs w:val="21"/>
        </w:rPr>
        <w:t>存储过程，查</w:t>
      </w:r>
      <w:r>
        <w:rPr>
          <w:rFonts w:ascii="宋体" w:hAnsi="宋体" w:hint="eastAsia"/>
          <w:noProof/>
          <w:kern w:val="0"/>
          <w:szCs w:val="21"/>
        </w:rPr>
        <w:t>询</w:t>
      </w:r>
      <w:r w:rsidRPr="00E70E64">
        <w:rPr>
          <w:rFonts w:ascii="宋体" w:hAnsi="宋体" w:hint="eastAsia"/>
          <w:noProof/>
          <w:kern w:val="0"/>
          <w:szCs w:val="21"/>
        </w:rPr>
        <w:t>是否有一半</w:t>
      </w:r>
      <w:r>
        <w:rPr>
          <w:rFonts w:ascii="宋体" w:hAnsi="宋体" w:hint="eastAsia"/>
          <w:noProof/>
          <w:kern w:val="0"/>
          <w:szCs w:val="21"/>
        </w:rPr>
        <w:t>程序员</w:t>
      </w:r>
      <w:r w:rsidRPr="00E70E64">
        <w:rPr>
          <w:rFonts w:ascii="宋体" w:hAnsi="宋体" w:hint="eastAsia"/>
          <w:noProof/>
          <w:kern w:val="0"/>
          <w:szCs w:val="21"/>
        </w:rPr>
        <w:t>的工资在</w:t>
      </w:r>
      <w:r w:rsidRPr="00E70E64">
        <w:rPr>
          <w:rFonts w:ascii="宋体" w:hAnsi="宋体" w:cs="Arial"/>
          <w:szCs w:val="21"/>
        </w:rPr>
        <w:t>2200</w:t>
      </w:r>
      <w:r>
        <w:rPr>
          <w:rFonts w:ascii="宋体" w:hAnsi="宋体" w:cs="Arial" w:hint="eastAsia"/>
          <w:szCs w:val="21"/>
        </w:rPr>
        <w:t>、</w:t>
      </w:r>
      <w:r w:rsidRPr="00E70E64">
        <w:rPr>
          <w:rFonts w:ascii="宋体" w:hAnsi="宋体" w:cs="Arial"/>
          <w:szCs w:val="21"/>
        </w:rPr>
        <w:t>3000</w:t>
      </w:r>
      <w:r>
        <w:rPr>
          <w:rFonts w:ascii="宋体" w:hAnsi="宋体" w:cs="Arial" w:hint="eastAsia"/>
          <w:szCs w:val="21"/>
        </w:rPr>
        <w:t>、</w:t>
      </w:r>
      <w:r w:rsidRPr="00E70E64">
        <w:rPr>
          <w:rFonts w:ascii="宋体" w:hAnsi="宋体" w:cs="Arial"/>
          <w:szCs w:val="21"/>
        </w:rPr>
        <w:t>3500</w:t>
      </w:r>
      <w:r>
        <w:rPr>
          <w:rFonts w:ascii="宋体" w:hAnsi="宋体" w:cs="Arial" w:hint="eastAsia"/>
          <w:szCs w:val="21"/>
        </w:rPr>
        <w:t>、</w:t>
      </w:r>
      <w:r w:rsidRPr="00E70E64">
        <w:rPr>
          <w:rFonts w:ascii="宋体" w:hAnsi="宋体" w:cs="Arial"/>
          <w:szCs w:val="21"/>
        </w:rPr>
        <w:t>4000</w:t>
      </w:r>
      <w:r>
        <w:rPr>
          <w:rFonts w:ascii="宋体" w:hAnsi="宋体" w:cs="Arial" w:hint="eastAsia"/>
          <w:szCs w:val="21"/>
        </w:rPr>
        <w:t>、</w:t>
      </w:r>
      <w:r w:rsidRPr="00E70E64">
        <w:rPr>
          <w:rFonts w:ascii="宋体" w:hAnsi="宋体" w:cs="Arial"/>
          <w:szCs w:val="21"/>
        </w:rPr>
        <w:t>5000</w:t>
      </w:r>
      <w:r>
        <w:rPr>
          <w:rFonts w:ascii="宋体" w:hAnsi="宋体" w:cs="Arial" w:hint="eastAsia"/>
          <w:szCs w:val="21"/>
        </w:rPr>
        <w:t>或</w:t>
      </w:r>
      <w:r w:rsidRPr="00E70E64">
        <w:rPr>
          <w:rFonts w:ascii="宋体" w:hAnsi="宋体" w:cs="Arial"/>
          <w:szCs w:val="21"/>
        </w:rPr>
        <w:t>6000</w:t>
      </w:r>
      <w:r>
        <w:rPr>
          <w:rFonts w:ascii="宋体" w:hAnsi="宋体" w:cs="Arial" w:hint="eastAsia"/>
          <w:szCs w:val="21"/>
        </w:rPr>
        <w:t>元</w:t>
      </w:r>
      <w:r w:rsidRPr="00E70E64">
        <w:rPr>
          <w:rFonts w:ascii="宋体" w:hAnsi="宋体" w:cs="Arial" w:hint="eastAsia"/>
          <w:szCs w:val="21"/>
        </w:rPr>
        <w:t>之上，如果不到分别每次</w:t>
      </w:r>
      <w:r>
        <w:rPr>
          <w:rFonts w:ascii="宋体" w:hAnsi="宋体" w:cs="Arial" w:hint="eastAsia"/>
          <w:szCs w:val="21"/>
        </w:rPr>
        <w:t>给每个程序员</w:t>
      </w:r>
      <w:r w:rsidRPr="00E70E64">
        <w:rPr>
          <w:rFonts w:ascii="宋体" w:hAnsi="宋体" w:cs="Arial" w:hint="eastAsia"/>
          <w:szCs w:val="21"/>
        </w:rPr>
        <w:t>加薪</w:t>
      </w:r>
      <w:r w:rsidRPr="00E70E64">
        <w:rPr>
          <w:rFonts w:ascii="宋体" w:hAnsi="宋体" w:cs="Arial"/>
          <w:szCs w:val="21"/>
        </w:rPr>
        <w:t>100</w:t>
      </w:r>
      <w:r w:rsidRPr="00E70E64">
        <w:rPr>
          <w:rFonts w:ascii="宋体" w:hAnsi="宋体" w:cs="Arial" w:hint="eastAsia"/>
          <w:szCs w:val="21"/>
        </w:rPr>
        <w:t>元，至之一半</w:t>
      </w:r>
      <w:r>
        <w:rPr>
          <w:rFonts w:ascii="宋体" w:hAnsi="宋体" w:cs="Arial" w:hint="eastAsia"/>
          <w:szCs w:val="21"/>
        </w:rPr>
        <w:t>程序员</w:t>
      </w:r>
      <w:r w:rsidRPr="00E70E64">
        <w:rPr>
          <w:rFonts w:ascii="宋体" w:hAnsi="宋体" w:cs="Arial" w:hint="eastAsia"/>
          <w:szCs w:val="21"/>
        </w:rPr>
        <w:t>的工资达到</w:t>
      </w:r>
      <w:r w:rsidRPr="00E70E64">
        <w:rPr>
          <w:rFonts w:ascii="宋体" w:hAnsi="宋体" w:cs="Arial"/>
          <w:szCs w:val="21"/>
        </w:rPr>
        <w:t>2200</w:t>
      </w:r>
      <w:r w:rsidRPr="00E70E64">
        <w:rPr>
          <w:rFonts w:ascii="宋体" w:hAnsi="宋体" w:cs="Arial" w:hint="eastAsia"/>
          <w:szCs w:val="21"/>
        </w:rPr>
        <w:t>，</w:t>
      </w:r>
      <w:r w:rsidRPr="00E70E64">
        <w:rPr>
          <w:rFonts w:ascii="宋体" w:hAnsi="宋体" w:cs="Arial"/>
          <w:szCs w:val="21"/>
        </w:rPr>
        <w:t>3000</w:t>
      </w:r>
      <w:r w:rsidRPr="00E70E64">
        <w:rPr>
          <w:rFonts w:ascii="宋体" w:hAnsi="宋体" w:cs="Arial" w:hint="eastAsia"/>
          <w:szCs w:val="21"/>
        </w:rPr>
        <w:t>，</w:t>
      </w:r>
      <w:r w:rsidRPr="00E70E64">
        <w:rPr>
          <w:rFonts w:ascii="宋体" w:hAnsi="宋体" w:cs="Arial"/>
          <w:szCs w:val="21"/>
        </w:rPr>
        <w:t>3500</w:t>
      </w:r>
      <w:r w:rsidRPr="00E70E64">
        <w:rPr>
          <w:rFonts w:ascii="宋体" w:hAnsi="宋体" w:cs="Arial" w:hint="eastAsia"/>
          <w:szCs w:val="21"/>
        </w:rPr>
        <w:t>，</w:t>
      </w:r>
      <w:r w:rsidRPr="00E70E64">
        <w:rPr>
          <w:rFonts w:ascii="宋体" w:hAnsi="宋体" w:cs="Arial"/>
          <w:szCs w:val="21"/>
        </w:rPr>
        <w:t>4000</w:t>
      </w:r>
      <w:r w:rsidRPr="00E70E64">
        <w:rPr>
          <w:rFonts w:ascii="宋体" w:hAnsi="宋体" w:cs="Arial" w:hint="eastAsia"/>
          <w:szCs w:val="21"/>
        </w:rPr>
        <w:t>，</w:t>
      </w:r>
      <w:r w:rsidRPr="00E70E64">
        <w:rPr>
          <w:rFonts w:ascii="宋体" w:hAnsi="宋体" w:cs="Arial"/>
          <w:szCs w:val="21"/>
        </w:rPr>
        <w:t>5000</w:t>
      </w:r>
      <w:r>
        <w:rPr>
          <w:rFonts w:ascii="宋体" w:hAnsi="宋体" w:cs="Arial" w:hint="eastAsia"/>
          <w:szCs w:val="21"/>
        </w:rPr>
        <w:t>或</w:t>
      </w:r>
      <w:r w:rsidRPr="00E70E64">
        <w:rPr>
          <w:rFonts w:ascii="宋体" w:hAnsi="宋体" w:cs="Arial"/>
          <w:szCs w:val="21"/>
        </w:rPr>
        <w:t>6000</w:t>
      </w:r>
      <w:r>
        <w:rPr>
          <w:rFonts w:ascii="宋体" w:hAnsi="宋体" w:cs="Arial" w:hint="eastAsia"/>
          <w:szCs w:val="21"/>
        </w:rPr>
        <w:t>元。</w:t>
      </w:r>
    </w:p>
    <w:p w:rsidR="00B31BF0" w:rsidRPr="00E70E64" w:rsidRDefault="00B31BF0" w:rsidP="009B5037">
      <w:pPr>
        <w:numPr>
          <w:ilvl w:val="0"/>
          <w:numId w:val="2"/>
        </w:num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创建存储过程，查询程序员平均工资在</w:t>
      </w:r>
      <w:r>
        <w:rPr>
          <w:rFonts w:ascii="宋体" w:hAnsi="宋体"/>
          <w:szCs w:val="21"/>
        </w:rPr>
        <w:t>4500</w:t>
      </w:r>
      <w:r>
        <w:rPr>
          <w:rFonts w:ascii="宋体" w:hAnsi="宋体" w:hint="eastAsia"/>
          <w:szCs w:val="21"/>
        </w:rPr>
        <w:t>元，如果不到则每个程序员每次加</w:t>
      </w:r>
      <w:r>
        <w:rPr>
          <w:rFonts w:ascii="宋体" w:hAnsi="宋体"/>
          <w:szCs w:val="21"/>
        </w:rPr>
        <w:t>200</w:t>
      </w:r>
      <w:r>
        <w:rPr>
          <w:rFonts w:ascii="宋体" w:hAnsi="宋体" w:hint="eastAsia"/>
          <w:szCs w:val="21"/>
        </w:rPr>
        <w:t>元，至到所有程序员平均工资达到</w:t>
      </w:r>
      <w:r>
        <w:rPr>
          <w:rFonts w:ascii="宋体" w:hAnsi="宋体"/>
          <w:szCs w:val="21"/>
        </w:rPr>
        <w:t>4500</w:t>
      </w:r>
      <w:r>
        <w:rPr>
          <w:rFonts w:ascii="宋体" w:hAnsi="宋体" w:hint="eastAsia"/>
          <w:szCs w:val="21"/>
        </w:rPr>
        <w:t>元。</w:t>
      </w:r>
    </w:p>
    <w:p w:rsidR="00B31BF0" w:rsidRDefault="00B31BF0" w:rsidP="00B0199D"/>
    <w:p w:rsidR="00B31BF0" w:rsidRDefault="00B31BF0" w:rsidP="00B0199D">
      <w:r>
        <w:rPr>
          <w:rFonts w:hint="eastAsia"/>
        </w:rPr>
        <w:t>建表语句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B31BF0" w:rsidRPr="00053E14" w:rsidTr="00053E14">
        <w:tc>
          <w:tcPr>
            <w:tcW w:w="8522" w:type="dxa"/>
          </w:tcPr>
          <w:p w:rsidR="00B31BF0" w:rsidRPr="00053E14" w:rsidRDefault="00B31BF0" w:rsidP="000752C2">
            <w:r w:rsidRPr="00053E14">
              <w:t>USE master</w:t>
            </w:r>
          </w:p>
          <w:p w:rsidR="00B31BF0" w:rsidRPr="00053E14" w:rsidRDefault="00B31BF0" w:rsidP="000752C2">
            <w:r w:rsidRPr="00053E14">
              <w:t>GO</w:t>
            </w:r>
          </w:p>
          <w:p w:rsidR="00B31BF0" w:rsidRPr="00053E14" w:rsidRDefault="00B31BF0" w:rsidP="000752C2">
            <w:r w:rsidRPr="00053E14">
              <w:t>/*$$$$$$$$$$$$$</w:t>
            </w:r>
            <w:r w:rsidRPr="00053E14">
              <w:rPr>
                <w:rFonts w:hint="eastAsia"/>
              </w:rPr>
              <w:t>建库</w:t>
            </w:r>
            <w:r w:rsidRPr="00053E14">
              <w:t>$$$$$$$$$$$$$$$$$$$$$$$$*/</w:t>
            </w:r>
          </w:p>
          <w:p w:rsidR="00B31BF0" w:rsidRPr="00053E14" w:rsidRDefault="00B31BF0" w:rsidP="000752C2">
            <w:r w:rsidRPr="00053E14">
              <w:t>--</w:t>
            </w:r>
            <w:r w:rsidRPr="00053E14">
              <w:rPr>
                <w:rFonts w:hint="eastAsia"/>
              </w:rPr>
              <w:t>检验数据库是否存在，如果为真，删除此数据库</w:t>
            </w:r>
            <w:r w:rsidRPr="00053E14">
              <w:t>--</w:t>
            </w:r>
          </w:p>
          <w:p w:rsidR="00B31BF0" w:rsidRPr="00053E14" w:rsidRDefault="00B31BF0" w:rsidP="000752C2">
            <w:r w:rsidRPr="00053E14">
              <w:t>IF exists(SELECT * FROM sysdatabases WHERE name='Wage')</w:t>
            </w:r>
          </w:p>
          <w:p w:rsidR="00B31BF0" w:rsidRPr="00053E14" w:rsidRDefault="00B31BF0" w:rsidP="000752C2">
            <w:r w:rsidRPr="00053E14">
              <w:t xml:space="preserve">  DROP DATABASE Wage</w:t>
            </w:r>
          </w:p>
          <w:p w:rsidR="00B31BF0" w:rsidRPr="00053E14" w:rsidRDefault="00B31BF0" w:rsidP="000752C2">
            <w:r w:rsidRPr="00053E14">
              <w:t>GO</w:t>
            </w:r>
          </w:p>
          <w:p w:rsidR="00B31BF0" w:rsidRPr="00053E14" w:rsidRDefault="00B31BF0" w:rsidP="000752C2">
            <w:r w:rsidRPr="00053E14">
              <w:t>CREATE DATABASE Wage</w:t>
            </w:r>
          </w:p>
          <w:p w:rsidR="00B31BF0" w:rsidRPr="00053E14" w:rsidRDefault="00B31BF0" w:rsidP="000752C2">
            <w:r w:rsidRPr="00053E14">
              <w:t>GO</w:t>
            </w:r>
          </w:p>
          <w:p w:rsidR="00B31BF0" w:rsidRPr="00053E14" w:rsidRDefault="00B31BF0" w:rsidP="000752C2"/>
          <w:p w:rsidR="00B31BF0" w:rsidRPr="00053E14" w:rsidRDefault="00B31BF0" w:rsidP="000752C2">
            <w:r w:rsidRPr="00053E14">
              <w:t>--</w:t>
            </w:r>
            <w:r w:rsidRPr="00053E14">
              <w:rPr>
                <w:rFonts w:hint="eastAsia"/>
              </w:rPr>
              <w:t>建数据表</w:t>
            </w:r>
            <w:r w:rsidRPr="00053E14">
              <w:t>--</w:t>
            </w:r>
          </w:p>
          <w:p w:rsidR="00B31BF0" w:rsidRPr="00053E14" w:rsidRDefault="00B31BF0" w:rsidP="000752C2">
            <w:r w:rsidRPr="00053E14">
              <w:t>USE Wage</w:t>
            </w:r>
          </w:p>
          <w:p w:rsidR="00B31BF0" w:rsidRPr="00053E14" w:rsidRDefault="00B31BF0" w:rsidP="000752C2">
            <w:r w:rsidRPr="00053E14">
              <w:t>GO</w:t>
            </w:r>
          </w:p>
          <w:p w:rsidR="00B31BF0" w:rsidRPr="00053E14" w:rsidRDefault="00B31BF0" w:rsidP="000752C2">
            <w:r w:rsidRPr="00053E14">
              <w:t>CREATE TABLE ProWage  --</w:t>
            </w:r>
            <w:r w:rsidRPr="00053E14">
              <w:rPr>
                <w:rFonts w:hint="eastAsia"/>
              </w:rPr>
              <w:t>程序员工资表</w:t>
            </w:r>
          </w:p>
          <w:p w:rsidR="00B31BF0" w:rsidRPr="00053E14" w:rsidRDefault="00B31BF0" w:rsidP="000752C2">
            <w:r w:rsidRPr="00053E14">
              <w:t>(</w:t>
            </w:r>
          </w:p>
          <w:p w:rsidR="00B31BF0" w:rsidRPr="00053E14" w:rsidRDefault="00B31BF0" w:rsidP="000752C2">
            <w:r w:rsidRPr="00053E14">
              <w:t xml:space="preserve">  ID int identity(1,1) primary key,  --</w:t>
            </w:r>
            <w:r w:rsidRPr="00053E14">
              <w:rPr>
                <w:rFonts w:hint="eastAsia"/>
              </w:rPr>
              <w:t>工资编号</w:t>
            </w:r>
          </w:p>
          <w:p w:rsidR="00B31BF0" w:rsidRPr="00053E14" w:rsidRDefault="00B31BF0" w:rsidP="000752C2">
            <w:r w:rsidRPr="00053E14">
              <w:t xml:space="preserve">  PName  CHAR(10) NOT NULL ,     --</w:t>
            </w:r>
            <w:r w:rsidRPr="00053E14">
              <w:rPr>
                <w:rFonts w:hint="eastAsia"/>
              </w:rPr>
              <w:t>程序员姓名</w:t>
            </w:r>
          </w:p>
          <w:p w:rsidR="00B31BF0" w:rsidRPr="00053E14" w:rsidRDefault="00B31BF0" w:rsidP="000752C2">
            <w:r w:rsidRPr="00053E14">
              <w:t xml:space="preserve">  Wage  int NOT NULL    --</w:t>
            </w:r>
            <w:r w:rsidRPr="00053E14">
              <w:rPr>
                <w:rFonts w:hint="eastAsia"/>
              </w:rPr>
              <w:t>工资</w:t>
            </w:r>
          </w:p>
          <w:p w:rsidR="00B31BF0" w:rsidRPr="00053E14" w:rsidRDefault="00B31BF0" w:rsidP="000752C2">
            <w:r w:rsidRPr="00053E14">
              <w:t>)</w:t>
            </w:r>
          </w:p>
          <w:p w:rsidR="00B31BF0" w:rsidRPr="00053E14" w:rsidRDefault="00B31BF0" w:rsidP="000752C2">
            <w:r w:rsidRPr="00053E14">
              <w:t>GO</w:t>
            </w:r>
          </w:p>
          <w:p w:rsidR="00B31BF0" w:rsidRPr="00053E14" w:rsidRDefault="00B31BF0" w:rsidP="000752C2">
            <w:r w:rsidRPr="00053E14">
              <w:t>--</w:t>
            </w:r>
            <w:r w:rsidRPr="00053E14">
              <w:rPr>
                <w:rFonts w:hint="eastAsia"/>
              </w:rPr>
              <w:t>插入数据</w:t>
            </w:r>
            <w:r w:rsidRPr="00053E14">
              <w:t>--</w:t>
            </w:r>
          </w:p>
          <w:p w:rsidR="00B31BF0" w:rsidRPr="00053E14" w:rsidRDefault="00B31BF0" w:rsidP="000752C2">
            <w:r w:rsidRPr="00053E14">
              <w:t>INSERT INTO ProWage(PName,Wage)VALUES('</w:t>
            </w:r>
            <w:r w:rsidRPr="00053E14">
              <w:rPr>
                <w:rFonts w:hint="eastAsia"/>
              </w:rPr>
              <w:t>青鸟</w:t>
            </w:r>
            <w:r w:rsidRPr="00053E14">
              <w:t>',1900)</w:t>
            </w:r>
          </w:p>
          <w:p w:rsidR="00B31BF0" w:rsidRPr="00053E14" w:rsidRDefault="00B31BF0" w:rsidP="000752C2">
            <w:r w:rsidRPr="00053E14">
              <w:t>INSERT INTO ProWage(PName,Wage)VALUES('</w:t>
            </w:r>
            <w:r w:rsidRPr="00053E14">
              <w:rPr>
                <w:rFonts w:hint="eastAsia"/>
              </w:rPr>
              <w:t>张三</w:t>
            </w:r>
            <w:r w:rsidRPr="00053E14">
              <w:t>',1200)</w:t>
            </w:r>
          </w:p>
          <w:p w:rsidR="00B31BF0" w:rsidRPr="00053E14" w:rsidRDefault="00B31BF0" w:rsidP="000752C2">
            <w:r w:rsidRPr="00053E14">
              <w:t>INSERT INTO ProWage(PName,Wage)VALUES('</w:t>
            </w:r>
            <w:r w:rsidRPr="00053E14">
              <w:rPr>
                <w:rFonts w:hint="eastAsia"/>
              </w:rPr>
              <w:t>李四</w:t>
            </w:r>
            <w:r w:rsidRPr="00053E14">
              <w:t>',1800)</w:t>
            </w:r>
          </w:p>
          <w:p w:rsidR="00B31BF0" w:rsidRPr="00053E14" w:rsidRDefault="00B31BF0" w:rsidP="000752C2">
            <w:r w:rsidRPr="00053E14">
              <w:t>INSERT INTO ProWage(PName,Wage)VALUES('</w:t>
            </w:r>
            <w:r w:rsidRPr="00053E14">
              <w:rPr>
                <w:rFonts w:hint="eastAsia"/>
              </w:rPr>
              <w:t>二月</w:t>
            </w:r>
            <w:r w:rsidRPr="00053E14">
              <w:t>',3500)</w:t>
            </w:r>
          </w:p>
          <w:p w:rsidR="00B31BF0" w:rsidRPr="00053E14" w:rsidRDefault="00B31BF0" w:rsidP="000752C2">
            <w:r w:rsidRPr="00053E14">
              <w:t>INSERT INTO ProWage(PName,Wage)VALUES('</w:t>
            </w:r>
            <w:r w:rsidRPr="00053E14">
              <w:rPr>
                <w:rFonts w:hint="eastAsia"/>
              </w:rPr>
              <w:t>蓝天</w:t>
            </w:r>
            <w:r w:rsidRPr="00053E14">
              <w:t>',2780)</w:t>
            </w:r>
          </w:p>
        </w:tc>
      </w:tr>
    </w:tbl>
    <w:p w:rsidR="00B31BF0" w:rsidRDefault="00B31BF0" w:rsidP="00B0199D">
      <w:r>
        <w:rPr>
          <w:rFonts w:hint="eastAsia"/>
        </w:rPr>
        <w:t>标准答案：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B31BF0" w:rsidRPr="00053E14" w:rsidTr="00053E14">
        <w:tc>
          <w:tcPr>
            <w:tcW w:w="8522" w:type="dxa"/>
          </w:tcPr>
          <w:p w:rsidR="00B31BF0" w:rsidRPr="00053E14" w:rsidRDefault="00B31BF0" w:rsidP="001D69C2"/>
          <w:p w:rsidR="00B31BF0" w:rsidRPr="00053E14" w:rsidRDefault="00B31BF0" w:rsidP="001D69C2">
            <w:r w:rsidRPr="00053E14">
              <w:t>--1</w:t>
            </w:r>
            <w:r w:rsidRPr="00053E14">
              <w:rPr>
                <w:rFonts w:hint="eastAsia"/>
              </w:rPr>
              <w:t>、创建存储过程</w:t>
            </w:r>
            <w:r w:rsidRPr="00053E14">
              <w:t>--</w:t>
            </w:r>
          </w:p>
          <w:p w:rsidR="00B31BF0" w:rsidRPr="00053E14" w:rsidRDefault="00B31BF0" w:rsidP="001D69C2">
            <w:r w:rsidRPr="00053E14">
              <w:t>if exists (select * from sysobjects where name='Sum_wage')</w:t>
            </w:r>
          </w:p>
          <w:p w:rsidR="00B31BF0" w:rsidRPr="00053E14" w:rsidRDefault="00B31BF0" w:rsidP="001D69C2">
            <w:r w:rsidRPr="00053E14">
              <w:t>drop procedure Sum_wage</w:t>
            </w:r>
          </w:p>
          <w:p w:rsidR="00B31BF0" w:rsidRPr="00053E14" w:rsidRDefault="00B31BF0" w:rsidP="001D69C2">
            <w:r w:rsidRPr="00053E14">
              <w:t>GO</w:t>
            </w:r>
          </w:p>
          <w:p w:rsidR="00B31BF0" w:rsidRPr="00053E14" w:rsidRDefault="00B31BF0" w:rsidP="001D69C2">
            <w:r w:rsidRPr="00053E14">
              <w:t xml:space="preserve">create procedure Sum_wage </w:t>
            </w:r>
          </w:p>
          <w:p w:rsidR="00B31BF0" w:rsidRPr="00053E14" w:rsidRDefault="00B31BF0" w:rsidP="001D69C2">
            <w:r w:rsidRPr="00053E14">
              <w:t>@PWage int,</w:t>
            </w:r>
          </w:p>
          <w:p w:rsidR="00B31BF0" w:rsidRPr="00053E14" w:rsidRDefault="00B31BF0" w:rsidP="001D69C2">
            <w:r w:rsidRPr="00053E14">
              <w:t>@AWage int,</w:t>
            </w:r>
          </w:p>
          <w:p w:rsidR="00B31BF0" w:rsidRPr="00053E14" w:rsidRDefault="00B31BF0" w:rsidP="001D69C2">
            <w:r w:rsidRPr="00053E14">
              <w:t>@total int</w:t>
            </w:r>
          </w:p>
          <w:p w:rsidR="00B31BF0" w:rsidRPr="00053E14" w:rsidRDefault="00B31BF0" w:rsidP="001D69C2">
            <w:r w:rsidRPr="00053E14">
              <w:t xml:space="preserve">as </w:t>
            </w:r>
          </w:p>
          <w:p w:rsidR="00B31BF0" w:rsidRPr="00053E14" w:rsidRDefault="00B31BF0" w:rsidP="001D69C2">
            <w:r w:rsidRPr="00053E14">
              <w:t>while (1=1)</w:t>
            </w:r>
          </w:p>
          <w:p w:rsidR="00B31BF0" w:rsidRPr="00053E14" w:rsidRDefault="00B31BF0" w:rsidP="001D69C2">
            <w:r w:rsidRPr="00053E14">
              <w:t>begin</w:t>
            </w:r>
          </w:p>
          <w:p w:rsidR="00B31BF0" w:rsidRPr="00053E14" w:rsidRDefault="00B31BF0" w:rsidP="001D69C2">
            <w:r w:rsidRPr="00053E14">
              <w:t>if (select count(*) from ProWage)&gt;2*(select count(*) from ProWage where Wage&gt;=@PWage)</w:t>
            </w:r>
          </w:p>
          <w:p w:rsidR="00B31BF0" w:rsidRPr="00053E14" w:rsidRDefault="00B31BF0" w:rsidP="001D69C2">
            <w:r w:rsidRPr="00053E14">
              <w:t>update ProWage set @total=@total+@AWage,Wage=Wage+@AWage</w:t>
            </w:r>
          </w:p>
          <w:p w:rsidR="00B31BF0" w:rsidRPr="00053E14" w:rsidRDefault="00B31BF0" w:rsidP="001D69C2">
            <w:r w:rsidRPr="00053E14">
              <w:t>else</w:t>
            </w:r>
          </w:p>
          <w:p w:rsidR="00B31BF0" w:rsidRPr="00053E14" w:rsidRDefault="00B31BF0" w:rsidP="001D69C2">
            <w:r w:rsidRPr="00053E14">
              <w:t>break</w:t>
            </w:r>
          </w:p>
          <w:p w:rsidR="00B31BF0" w:rsidRPr="00053E14" w:rsidRDefault="00B31BF0" w:rsidP="001D69C2">
            <w:r w:rsidRPr="00053E14">
              <w:t>end</w:t>
            </w:r>
          </w:p>
          <w:p w:rsidR="00B31BF0" w:rsidRPr="00053E14" w:rsidRDefault="00B31BF0" w:rsidP="001D69C2">
            <w:r w:rsidRPr="00053E14">
              <w:t>print'</w:t>
            </w:r>
            <w:r w:rsidRPr="00053E14">
              <w:rPr>
                <w:rFonts w:hint="eastAsia"/>
              </w:rPr>
              <w:t>一共加薪：</w:t>
            </w:r>
            <w:r w:rsidRPr="00053E14">
              <w:t>'+convert(varchar,@total)+'</w:t>
            </w:r>
            <w:r w:rsidRPr="00053E14">
              <w:rPr>
                <w:rFonts w:hint="eastAsia"/>
              </w:rPr>
              <w:t>元</w:t>
            </w:r>
            <w:r w:rsidRPr="00053E14">
              <w:t>'</w:t>
            </w:r>
          </w:p>
          <w:p w:rsidR="00B31BF0" w:rsidRPr="00053E14" w:rsidRDefault="00B31BF0" w:rsidP="001D69C2">
            <w:r w:rsidRPr="00053E14">
              <w:t>print'</w:t>
            </w:r>
            <w:r w:rsidRPr="00053E14">
              <w:rPr>
                <w:rFonts w:hint="eastAsia"/>
              </w:rPr>
              <w:t>加薪后的程序员工资列表：</w:t>
            </w:r>
            <w:r w:rsidRPr="00053E14">
              <w:t>'</w:t>
            </w:r>
          </w:p>
          <w:p w:rsidR="00B31BF0" w:rsidRPr="00053E14" w:rsidRDefault="00B31BF0" w:rsidP="001D69C2">
            <w:r w:rsidRPr="00053E14">
              <w:t>select * from ProWage</w:t>
            </w:r>
          </w:p>
          <w:p w:rsidR="00B31BF0" w:rsidRPr="00053E14" w:rsidRDefault="00B31BF0" w:rsidP="001D69C2">
            <w:r w:rsidRPr="00053E14">
              <w:t>--</w:t>
            </w:r>
            <w:r w:rsidRPr="00053E14">
              <w:rPr>
                <w:rFonts w:hint="eastAsia"/>
              </w:rPr>
              <w:t>调用存储过程</w:t>
            </w:r>
            <w:r w:rsidRPr="00053E14">
              <w:t>1--</w:t>
            </w:r>
          </w:p>
          <w:p w:rsidR="00B31BF0" w:rsidRPr="00053E14" w:rsidRDefault="00B31BF0" w:rsidP="001D69C2">
            <w:r w:rsidRPr="00053E14">
              <w:t>exec Sum_wage @PWage=2000,@AWage=100,@total=0</w:t>
            </w:r>
          </w:p>
          <w:p w:rsidR="00B31BF0" w:rsidRPr="00053E14" w:rsidRDefault="00B31BF0" w:rsidP="001D69C2">
            <w:r w:rsidRPr="00053E14">
              <w:t>exec Sum_wage @PWage=2200,@AWage=100,@total=0</w:t>
            </w:r>
          </w:p>
          <w:p w:rsidR="00B31BF0" w:rsidRPr="00053E14" w:rsidRDefault="00B31BF0" w:rsidP="001D69C2">
            <w:r w:rsidRPr="00053E14">
              <w:t>exec Sum_wage @PWage=3000,@AWage=100,@total=0</w:t>
            </w:r>
          </w:p>
          <w:p w:rsidR="00B31BF0" w:rsidRPr="00053E14" w:rsidRDefault="00B31BF0" w:rsidP="001D69C2">
            <w:r w:rsidRPr="00053E14">
              <w:t>exec Sum_wage @PWage=4000,@AWage=100,@total=0</w:t>
            </w:r>
          </w:p>
          <w:p w:rsidR="00B31BF0" w:rsidRPr="00053E14" w:rsidRDefault="00B31BF0" w:rsidP="001D69C2">
            <w:r w:rsidRPr="00053E14">
              <w:t>exec Sum_wage @PWage=5000,@AWage=100,@total=0</w:t>
            </w:r>
          </w:p>
          <w:p w:rsidR="00B31BF0" w:rsidRPr="00053E14" w:rsidRDefault="00B31BF0" w:rsidP="001D69C2">
            <w:r w:rsidRPr="00053E14">
              <w:t>exec Sum_wage @PWage=6000,@AWage=100,@total=0</w:t>
            </w:r>
          </w:p>
          <w:p w:rsidR="00B31BF0" w:rsidRPr="00053E14" w:rsidRDefault="00B31BF0" w:rsidP="001D69C2"/>
          <w:p w:rsidR="00B31BF0" w:rsidRPr="00053E14" w:rsidRDefault="00B31BF0" w:rsidP="001D69C2">
            <w:r w:rsidRPr="00053E14">
              <w:t>--2</w:t>
            </w:r>
            <w:r w:rsidRPr="00053E14">
              <w:rPr>
                <w:rFonts w:hint="eastAsia"/>
              </w:rPr>
              <w:t>、创建存储过程</w:t>
            </w:r>
            <w:r w:rsidRPr="00053E14">
              <w:t>2--</w:t>
            </w:r>
          </w:p>
          <w:p w:rsidR="00B31BF0" w:rsidRPr="00053E14" w:rsidRDefault="00B31BF0" w:rsidP="001D69C2">
            <w:r w:rsidRPr="00053E14">
              <w:t>if exists (select * from sysobjects where name='Avg_wage')</w:t>
            </w:r>
          </w:p>
          <w:p w:rsidR="00B31BF0" w:rsidRPr="00053E14" w:rsidRDefault="00B31BF0" w:rsidP="001D69C2">
            <w:r w:rsidRPr="00053E14">
              <w:t>drop procedure Avg_wage</w:t>
            </w:r>
          </w:p>
          <w:p w:rsidR="00B31BF0" w:rsidRPr="00053E14" w:rsidRDefault="00B31BF0" w:rsidP="001D69C2">
            <w:r w:rsidRPr="00053E14">
              <w:t>GO</w:t>
            </w:r>
          </w:p>
          <w:p w:rsidR="00B31BF0" w:rsidRPr="00053E14" w:rsidRDefault="00B31BF0" w:rsidP="001D69C2">
            <w:r w:rsidRPr="00053E14">
              <w:t xml:space="preserve">create procedure Avg_wage </w:t>
            </w:r>
          </w:p>
          <w:p w:rsidR="00B31BF0" w:rsidRPr="00053E14" w:rsidRDefault="00B31BF0" w:rsidP="001D69C2">
            <w:r w:rsidRPr="00053E14">
              <w:t>@PWage int,</w:t>
            </w:r>
          </w:p>
          <w:p w:rsidR="00B31BF0" w:rsidRPr="00053E14" w:rsidRDefault="00B31BF0" w:rsidP="001D69C2">
            <w:r w:rsidRPr="00053E14">
              <w:t>@AWage int,</w:t>
            </w:r>
          </w:p>
          <w:p w:rsidR="00B31BF0" w:rsidRPr="00053E14" w:rsidRDefault="00B31BF0" w:rsidP="001D69C2">
            <w:r w:rsidRPr="00053E14">
              <w:t>@total int</w:t>
            </w:r>
          </w:p>
          <w:p w:rsidR="00B31BF0" w:rsidRPr="00053E14" w:rsidRDefault="00B31BF0" w:rsidP="001D69C2">
            <w:r w:rsidRPr="00053E14">
              <w:t xml:space="preserve">as </w:t>
            </w:r>
          </w:p>
          <w:p w:rsidR="00B31BF0" w:rsidRPr="00053E14" w:rsidRDefault="00B31BF0" w:rsidP="001D69C2">
            <w:r w:rsidRPr="00053E14">
              <w:t>while (1=1)</w:t>
            </w:r>
          </w:p>
          <w:p w:rsidR="00B31BF0" w:rsidRPr="00053E14" w:rsidRDefault="00B31BF0" w:rsidP="001D69C2">
            <w:r w:rsidRPr="00053E14">
              <w:t>begin</w:t>
            </w:r>
          </w:p>
          <w:p w:rsidR="00B31BF0" w:rsidRPr="00053E14" w:rsidRDefault="00B31BF0" w:rsidP="001D69C2">
            <w:r w:rsidRPr="00053E14">
              <w:t>if ((select Avg(Wage) from ProWage)&lt;=@PWage)</w:t>
            </w:r>
          </w:p>
          <w:p w:rsidR="00B31BF0" w:rsidRPr="00053E14" w:rsidRDefault="00B31BF0" w:rsidP="001D69C2">
            <w:r w:rsidRPr="00053E14">
              <w:t>update ProWage set @total=@total+@AWage,Wage=Wage+@AWage</w:t>
            </w:r>
          </w:p>
          <w:p w:rsidR="00B31BF0" w:rsidRPr="00053E14" w:rsidRDefault="00B31BF0" w:rsidP="001D69C2">
            <w:r w:rsidRPr="00053E14">
              <w:t>else</w:t>
            </w:r>
          </w:p>
          <w:p w:rsidR="00B31BF0" w:rsidRPr="00053E14" w:rsidRDefault="00B31BF0" w:rsidP="001D69C2">
            <w:r w:rsidRPr="00053E14">
              <w:t>break</w:t>
            </w:r>
          </w:p>
          <w:p w:rsidR="00B31BF0" w:rsidRPr="00053E14" w:rsidRDefault="00B31BF0" w:rsidP="001D69C2">
            <w:r w:rsidRPr="00053E14">
              <w:t>end</w:t>
            </w:r>
          </w:p>
          <w:p w:rsidR="00B31BF0" w:rsidRPr="00053E14" w:rsidRDefault="00B31BF0" w:rsidP="001D69C2">
            <w:r w:rsidRPr="00053E14">
              <w:t>print'</w:t>
            </w:r>
            <w:r w:rsidRPr="00053E14">
              <w:rPr>
                <w:rFonts w:hint="eastAsia"/>
              </w:rPr>
              <w:t>一共加薪：</w:t>
            </w:r>
            <w:r w:rsidRPr="00053E14">
              <w:t>'+convert(varchar,@total)+'</w:t>
            </w:r>
            <w:r w:rsidRPr="00053E14">
              <w:rPr>
                <w:rFonts w:hint="eastAsia"/>
              </w:rPr>
              <w:t>元</w:t>
            </w:r>
            <w:r w:rsidRPr="00053E14">
              <w:t>'</w:t>
            </w:r>
          </w:p>
          <w:p w:rsidR="00B31BF0" w:rsidRPr="00053E14" w:rsidRDefault="00B31BF0" w:rsidP="001D69C2">
            <w:r w:rsidRPr="00053E14">
              <w:t>print'</w:t>
            </w:r>
            <w:r w:rsidRPr="00053E14">
              <w:rPr>
                <w:rFonts w:hint="eastAsia"/>
              </w:rPr>
              <w:t>加薪后的程序员工资列表：</w:t>
            </w:r>
            <w:r w:rsidRPr="00053E14">
              <w:t>'</w:t>
            </w:r>
          </w:p>
          <w:p w:rsidR="00B31BF0" w:rsidRPr="00053E14" w:rsidRDefault="00B31BF0" w:rsidP="001D69C2">
            <w:r w:rsidRPr="00053E14">
              <w:t>select * from ProWage</w:t>
            </w:r>
          </w:p>
          <w:p w:rsidR="00B31BF0" w:rsidRPr="00053E14" w:rsidRDefault="00B31BF0" w:rsidP="001D69C2">
            <w:r w:rsidRPr="00053E14">
              <w:t>--</w:t>
            </w:r>
            <w:r w:rsidRPr="00053E14">
              <w:rPr>
                <w:rFonts w:hint="eastAsia"/>
              </w:rPr>
              <w:t>调用存储过程</w:t>
            </w:r>
            <w:r w:rsidRPr="00053E14">
              <w:t>--</w:t>
            </w:r>
          </w:p>
          <w:p w:rsidR="00B31BF0" w:rsidRPr="00053E14" w:rsidRDefault="00B31BF0" w:rsidP="001D69C2">
            <w:r w:rsidRPr="00053E14">
              <w:t>exec Avg_wage @PWage=3000,@AWage=200,@total=0</w:t>
            </w:r>
          </w:p>
          <w:p w:rsidR="00B31BF0" w:rsidRPr="00053E14" w:rsidRDefault="00B31BF0" w:rsidP="001D69C2">
            <w:r w:rsidRPr="00053E14">
              <w:t>exec Avg_wage @PWage=4500,@AWage=200,@total=0</w:t>
            </w:r>
          </w:p>
        </w:tc>
      </w:tr>
    </w:tbl>
    <w:p w:rsidR="00B31BF0" w:rsidRDefault="00B31BF0" w:rsidP="00B0199D"/>
    <w:p w:rsidR="00B31BF0" w:rsidRDefault="00B31BF0" w:rsidP="00B0199D"/>
    <w:p w:rsidR="00B31BF0" w:rsidRDefault="00B31BF0" w:rsidP="00BE33B6">
      <w:pPr>
        <w:pStyle w:val="Heading1"/>
      </w:pPr>
      <w:r>
        <w:rPr>
          <w:rFonts w:hint="eastAsia"/>
        </w:rPr>
        <w:t>题目</w:t>
      </w:r>
      <w:r>
        <w:t>3</w:t>
      </w:r>
      <w:r>
        <w:rPr>
          <w:rFonts w:hint="eastAsia"/>
        </w:rPr>
        <w:t>：</w:t>
      </w:r>
    </w:p>
    <w:p w:rsidR="00B31BF0" w:rsidRDefault="00B31BF0" w:rsidP="00E32A40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学生成绩信息三个表，结构如下：</w:t>
      </w:r>
      <w:r>
        <w:rPr>
          <w:rFonts w:ascii="Arial" w:hAnsi="Arial" w:cs="Arial"/>
          <w:szCs w:val="21"/>
        </w:rPr>
        <w:t xml:space="preserve"> </w:t>
      </w:r>
    </w:p>
    <w:p w:rsidR="00B31BF0" w:rsidRDefault="00B31BF0" w:rsidP="00E32A40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学生表：</w:t>
      </w:r>
      <w:r>
        <w:rPr>
          <w:rFonts w:ascii="Arial" w:hAnsi="Arial" w:cs="Arial"/>
          <w:szCs w:val="21"/>
        </w:rPr>
        <w:t>Member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40"/>
        <w:gridCol w:w="2488"/>
        <w:gridCol w:w="3194"/>
      </w:tblGrid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字段名称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数据类型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说明</w:t>
            </w:r>
          </w:p>
        </w:tc>
      </w:tr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MID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Char(10)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学生号，主键</w:t>
            </w:r>
          </w:p>
        </w:tc>
      </w:tr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MName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Char(50)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姓名</w:t>
            </w:r>
          </w:p>
        </w:tc>
      </w:tr>
    </w:tbl>
    <w:p w:rsidR="00B31BF0" w:rsidRDefault="00B31BF0" w:rsidP="00E32A40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课程表：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40"/>
        <w:gridCol w:w="2488"/>
        <w:gridCol w:w="3194"/>
      </w:tblGrid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字段名称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数据类型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说明</w:t>
            </w:r>
          </w:p>
        </w:tc>
      </w:tr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FID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Char(10)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课程，主键</w:t>
            </w:r>
          </w:p>
        </w:tc>
      </w:tr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FName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Char(50)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课程名</w:t>
            </w:r>
          </w:p>
        </w:tc>
      </w:tr>
    </w:tbl>
    <w:p w:rsidR="00B31BF0" w:rsidRDefault="00B31BF0" w:rsidP="00E32A40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成绩表：</w:t>
      </w:r>
      <w:r>
        <w:rPr>
          <w:rFonts w:ascii="Arial" w:hAnsi="Arial" w:cs="Arial"/>
          <w:szCs w:val="21"/>
        </w:rPr>
        <w:t>Score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40"/>
        <w:gridCol w:w="2488"/>
        <w:gridCol w:w="3194"/>
      </w:tblGrid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字段名称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数据类型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说明</w:t>
            </w:r>
          </w:p>
        </w:tc>
      </w:tr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SID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int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自动编号，主键，成绩记录号</w:t>
            </w:r>
          </w:p>
        </w:tc>
      </w:tr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FID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Char(10)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课程号，外键</w:t>
            </w:r>
          </w:p>
        </w:tc>
      </w:tr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MID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Char(10)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学生号，外键</w:t>
            </w:r>
          </w:p>
        </w:tc>
      </w:tr>
      <w:tr w:rsidR="00B31BF0" w:rsidRPr="00053E14" w:rsidTr="00053E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Score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int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成绩</w:t>
            </w:r>
          </w:p>
        </w:tc>
      </w:tr>
    </w:tbl>
    <w:p w:rsidR="00B31BF0" w:rsidRDefault="00B31BF0" w:rsidP="00E32A40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请编写</w:t>
      </w:r>
      <w:r>
        <w:rPr>
          <w:rFonts w:ascii="Arial" w:hAnsi="Arial" w:cs="Arial"/>
          <w:szCs w:val="21"/>
        </w:rPr>
        <w:t>T-SQL</w:t>
      </w:r>
      <w:r>
        <w:rPr>
          <w:rFonts w:ascii="Arial" w:hAnsi="Arial" w:cs="Arial" w:hint="eastAsia"/>
          <w:szCs w:val="21"/>
        </w:rPr>
        <w:t>语句来实现如下功能：</w:t>
      </w:r>
    </w:p>
    <w:p w:rsidR="00B31BF0" w:rsidRDefault="00B31BF0" w:rsidP="00E32A40">
      <w:pPr>
        <w:numPr>
          <w:ilvl w:val="0"/>
          <w:numId w:val="3"/>
        </w:num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查询各个学生语文、数学、英语、历史课程成绩，例如下表：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440"/>
        <w:gridCol w:w="1620"/>
        <w:gridCol w:w="1584"/>
        <w:gridCol w:w="1705"/>
        <w:gridCol w:w="1705"/>
      </w:tblGrid>
      <w:tr w:rsidR="00B31BF0" w:rsidRPr="00053E14" w:rsidTr="00053E1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053E14">
              <w:rPr>
                <w:rFonts w:ascii="Arial" w:hAnsi="Arial" w:cs="Arial" w:hint="eastAsia"/>
                <w:b/>
                <w:szCs w:val="21"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053E14">
              <w:rPr>
                <w:rFonts w:ascii="Arial" w:hAnsi="Arial" w:cs="Arial" w:hint="eastAsia"/>
                <w:b/>
                <w:szCs w:val="21"/>
              </w:rPr>
              <w:t>语文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053E14">
              <w:rPr>
                <w:rFonts w:ascii="Arial" w:hAnsi="Arial" w:cs="Arial" w:hint="eastAsia"/>
                <w:b/>
                <w:szCs w:val="21"/>
              </w:rPr>
              <w:t>数学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053E14">
              <w:rPr>
                <w:rFonts w:ascii="Arial" w:hAnsi="Arial" w:cs="Arial" w:hint="eastAsia"/>
                <w:b/>
                <w:szCs w:val="21"/>
              </w:rPr>
              <w:t>英语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053E14">
              <w:rPr>
                <w:rFonts w:ascii="Arial" w:hAnsi="Arial" w:cs="Arial" w:hint="eastAsia"/>
                <w:b/>
                <w:szCs w:val="21"/>
              </w:rPr>
              <w:t>历史</w:t>
            </w:r>
          </w:p>
        </w:tc>
      </w:tr>
      <w:tr w:rsidR="00B31BF0" w:rsidRPr="00053E14" w:rsidTr="00053E1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 w:hint="eastAsia"/>
                <w:szCs w:val="21"/>
              </w:rPr>
              <w:t>张萨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 xml:space="preserve">78 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>67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>89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>76</w:t>
            </w:r>
          </w:p>
        </w:tc>
      </w:tr>
      <w:tr w:rsidR="00B31BF0" w:rsidRPr="00053E14" w:rsidTr="00053E1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 w:hint="eastAsia"/>
                <w:szCs w:val="21"/>
              </w:rPr>
              <w:t>王强</w:t>
            </w:r>
            <w:r w:rsidRPr="00053E14">
              <w:rPr>
                <w:rFonts w:ascii="Arial" w:hAnsi="Arial" w:cs="Arial"/>
                <w:szCs w:val="21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 xml:space="preserve">89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 xml:space="preserve">67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 xml:space="preserve">84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>96</w:t>
            </w:r>
          </w:p>
        </w:tc>
      </w:tr>
      <w:tr w:rsidR="00B31BF0" w:rsidRPr="00053E14" w:rsidTr="00053E1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 w:hint="eastAsia"/>
                <w:szCs w:val="21"/>
              </w:rPr>
              <w:t>李三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 xml:space="preserve">70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 xml:space="preserve">87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 xml:space="preserve">92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>56</w:t>
            </w:r>
          </w:p>
        </w:tc>
      </w:tr>
      <w:tr w:rsidR="00B31BF0" w:rsidRPr="00053E14" w:rsidTr="00053E1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 w:hint="eastAsia"/>
                <w:szCs w:val="21"/>
              </w:rPr>
              <w:t>李四</w:t>
            </w:r>
            <w:r w:rsidRPr="00053E14">
              <w:rPr>
                <w:rFonts w:ascii="Arial" w:hAnsi="Arial" w:cs="Arial"/>
                <w:szCs w:val="21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>80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 xml:space="preserve">78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>97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F0" w:rsidRPr="00053E14" w:rsidRDefault="00B31BF0" w:rsidP="00053E14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53E14">
              <w:rPr>
                <w:rFonts w:ascii="Arial" w:hAnsi="Arial" w:cs="Arial"/>
                <w:szCs w:val="21"/>
              </w:rPr>
              <w:t>66</w:t>
            </w:r>
          </w:p>
        </w:tc>
      </w:tr>
    </w:tbl>
    <w:p w:rsidR="00B31BF0" w:rsidRDefault="00B31BF0" w:rsidP="00E32A40"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Arial" w:hAnsi="Arial" w:cs="Arial" w:hint="eastAsia"/>
          <w:szCs w:val="21"/>
        </w:rPr>
        <w:t>查询四门课中成绩低于</w:t>
      </w:r>
      <w:r>
        <w:rPr>
          <w:rFonts w:ascii="Arial" w:hAnsi="Arial" w:cs="Arial"/>
          <w:szCs w:val="21"/>
        </w:rPr>
        <w:t>70</w:t>
      </w:r>
      <w:r>
        <w:rPr>
          <w:rFonts w:ascii="Arial" w:hAnsi="Arial" w:cs="Arial" w:hint="eastAsia"/>
          <w:szCs w:val="21"/>
        </w:rPr>
        <w:t>分的学生及相对应课程名和成绩。</w:t>
      </w:r>
    </w:p>
    <w:p w:rsidR="00B31BF0" w:rsidRDefault="00B31BF0" w:rsidP="00E32A40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统计各个学生参加考试课程的平均分，且按平均分数由高到底排序。</w:t>
      </w:r>
    </w:p>
    <w:p w:rsidR="00B31BF0" w:rsidRDefault="00B31BF0" w:rsidP="00E32A40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创建存储过程，分别查询参加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4</w:t>
      </w:r>
      <w:r>
        <w:rPr>
          <w:rFonts w:hint="eastAsia"/>
          <w:szCs w:val="21"/>
        </w:rPr>
        <w:t>门考试及没有参加考试的学生名单，要求显示姓名、学号。</w:t>
      </w:r>
    </w:p>
    <w:p w:rsidR="00B31BF0" w:rsidRDefault="00B31BF0" w:rsidP="00E65695">
      <w:r>
        <w:rPr>
          <w:rFonts w:hint="eastAsia"/>
        </w:rPr>
        <w:t>建表语句</w:t>
      </w:r>
      <w: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B31BF0" w:rsidRPr="00053E14" w:rsidTr="00053E14">
        <w:tc>
          <w:tcPr>
            <w:tcW w:w="8522" w:type="dxa"/>
          </w:tcPr>
          <w:p w:rsidR="00B31BF0" w:rsidRPr="00053E14" w:rsidRDefault="00B31BF0" w:rsidP="00284201">
            <w:r w:rsidRPr="00053E14">
              <w:t>USE master</w:t>
            </w:r>
          </w:p>
          <w:p w:rsidR="00B31BF0" w:rsidRPr="00053E14" w:rsidRDefault="00B31BF0" w:rsidP="00284201">
            <w:r w:rsidRPr="00053E14">
              <w:t>GO</w:t>
            </w:r>
          </w:p>
          <w:p w:rsidR="00B31BF0" w:rsidRPr="00053E14" w:rsidRDefault="00B31BF0" w:rsidP="00284201">
            <w:r w:rsidRPr="00053E14">
              <w:t>/*$$$$$$$$$$$$$</w:t>
            </w:r>
            <w:r w:rsidRPr="00053E14">
              <w:rPr>
                <w:rFonts w:hint="eastAsia"/>
              </w:rPr>
              <w:t>建库</w:t>
            </w:r>
            <w:r w:rsidRPr="00053E14">
              <w:t>$$$$$$$$$$$$$$$$$$$$$$$$*/</w:t>
            </w:r>
          </w:p>
          <w:p w:rsidR="00B31BF0" w:rsidRPr="00053E14" w:rsidRDefault="00B31BF0" w:rsidP="00284201">
            <w:r w:rsidRPr="00053E14">
              <w:t>--</w:t>
            </w:r>
            <w:r w:rsidRPr="00053E14">
              <w:rPr>
                <w:rFonts w:hint="eastAsia"/>
              </w:rPr>
              <w:t>检验数据库是否存在，如果为真，删除此数据库</w:t>
            </w:r>
            <w:r w:rsidRPr="00053E14">
              <w:t>--</w:t>
            </w:r>
          </w:p>
          <w:p w:rsidR="00B31BF0" w:rsidRPr="00053E14" w:rsidRDefault="00B31BF0" w:rsidP="00284201">
            <w:r w:rsidRPr="00053E14">
              <w:t>IF exists(SELECT * FROM sysdatabases WHERE name='Student')</w:t>
            </w:r>
          </w:p>
          <w:p w:rsidR="00B31BF0" w:rsidRPr="00053E14" w:rsidRDefault="00B31BF0" w:rsidP="00284201">
            <w:r w:rsidRPr="00053E14">
              <w:t xml:space="preserve">  DROP DATABASE Student</w:t>
            </w:r>
          </w:p>
          <w:p w:rsidR="00B31BF0" w:rsidRPr="00053E14" w:rsidRDefault="00B31BF0" w:rsidP="00284201">
            <w:r w:rsidRPr="00053E14">
              <w:t>GO</w:t>
            </w:r>
          </w:p>
          <w:p w:rsidR="00B31BF0" w:rsidRPr="00053E14" w:rsidRDefault="00B31BF0" w:rsidP="00284201">
            <w:r w:rsidRPr="00053E14">
              <w:t>CREATE DATABASE Student</w:t>
            </w:r>
          </w:p>
          <w:p w:rsidR="00B31BF0" w:rsidRPr="00053E14" w:rsidRDefault="00B31BF0" w:rsidP="00284201">
            <w:r w:rsidRPr="00053E14">
              <w:t>GO</w:t>
            </w:r>
          </w:p>
          <w:p w:rsidR="00B31BF0" w:rsidRPr="00053E14" w:rsidRDefault="00B31BF0" w:rsidP="00284201"/>
          <w:p w:rsidR="00B31BF0" w:rsidRPr="00053E14" w:rsidRDefault="00B31BF0" w:rsidP="00284201">
            <w:r w:rsidRPr="00053E14">
              <w:t>--</w:t>
            </w:r>
            <w:r w:rsidRPr="00053E14">
              <w:rPr>
                <w:rFonts w:hint="eastAsia"/>
              </w:rPr>
              <w:t>建数据表</w:t>
            </w:r>
            <w:r w:rsidRPr="00053E14">
              <w:t>--</w:t>
            </w:r>
          </w:p>
          <w:p w:rsidR="00B31BF0" w:rsidRPr="00053E14" w:rsidRDefault="00B31BF0" w:rsidP="00284201">
            <w:r w:rsidRPr="00053E14">
              <w:t>USE Student</w:t>
            </w:r>
          </w:p>
          <w:p w:rsidR="00B31BF0" w:rsidRPr="00053E14" w:rsidRDefault="00B31BF0" w:rsidP="00284201">
            <w:r w:rsidRPr="00053E14">
              <w:t>GO</w:t>
            </w:r>
          </w:p>
          <w:p w:rsidR="00B31BF0" w:rsidRPr="00053E14" w:rsidRDefault="00B31BF0" w:rsidP="00284201">
            <w:r w:rsidRPr="00053E14">
              <w:t>CREATE TABLE Member  --</w:t>
            </w:r>
            <w:r w:rsidRPr="00053E14">
              <w:rPr>
                <w:rFonts w:hint="eastAsia"/>
              </w:rPr>
              <w:t>学生表</w:t>
            </w:r>
          </w:p>
          <w:p w:rsidR="00B31BF0" w:rsidRPr="00053E14" w:rsidRDefault="00B31BF0" w:rsidP="00284201">
            <w:r w:rsidRPr="00053E14">
              <w:t>(</w:t>
            </w:r>
          </w:p>
          <w:p w:rsidR="00B31BF0" w:rsidRPr="00053E14" w:rsidRDefault="00B31BF0" w:rsidP="00284201">
            <w:r w:rsidRPr="00053E14">
              <w:t xml:space="preserve">  MID  char(10) primary key,  --</w:t>
            </w:r>
            <w:r w:rsidRPr="00053E14">
              <w:rPr>
                <w:rFonts w:hint="eastAsia"/>
              </w:rPr>
              <w:t>学生号</w:t>
            </w:r>
          </w:p>
          <w:p w:rsidR="00B31BF0" w:rsidRPr="00053E14" w:rsidRDefault="00B31BF0" w:rsidP="00284201">
            <w:r w:rsidRPr="00053E14">
              <w:t xml:space="preserve">  MName  CHAR(50) NOT NULL  --</w:t>
            </w:r>
            <w:r w:rsidRPr="00053E14">
              <w:rPr>
                <w:rFonts w:hint="eastAsia"/>
              </w:rPr>
              <w:t>姓名</w:t>
            </w:r>
          </w:p>
          <w:p w:rsidR="00B31BF0" w:rsidRPr="00053E14" w:rsidRDefault="00B31BF0" w:rsidP="00284201">
            <w:r w:rsidRPr="00053E14">
              <w:t>)</w:t>
            </w:r>
          </w:p>
          <w:p w:rsidR="00B31BF0" w:rsidRPr="00053E14" w:rsidRDefault="00B31BF0" w:rsidP="00284201">
            <w:r w:rsidRPr="00053E14">
              <w:t>GO</w:t>
            </w:r>
          </w:p>
          <w:p w:rsidR="00B31BF0" w:rsidRPr="00053E14" w:rsidRDefault="00B31BF0" w:rsidP="00284201">
            <w:r w:rsidRPr="00053E14">
              <w:t>CREATE TABLE F  --</w:t>
            </w:r>
            <w:r w:rsidRPr="00053E14">
              <w:rPr>
                <w:rFonts w:hint="eastAsia"/>
              </w:rPr>
              <w:t>课程表</w:t>
            </w:r>
          </w:p>
          <w:p w:rsidR="00B31BF0" w:rsidRPr="00053E14" w:rsidRDefault="00B31BF0" w:rsidP="00284201">
            <w:r w:rsidRPr="00053E14">
              <w:t>(</w:t>
            </w:r>
          </w:p>
          <w:p w:rsidR="00B31BF0" w:rsidRPr="00053E14" w:rsidRDefault="00B31BF0" w:rsidP="00284201">
            <w:r w:rsidRPr="00053E14">
              <w:t xml:space="preserve"> FID   char(10) primary key,    --</w:t>
            </w:r>
            <w:r w:rsidRPr="00053E14">
              <w:rPr>
                <w:rFonts w:hint="eastAsia"/>
              </w:rPr>
              <w:t>课程号</w:t>
            </w:r>
          </w:p>
          <w:p w:rsidR="00B31BF0" w:rsidRPr="00053E14" w:rsidRDefault="00B31BF0" w:rsidP="00284201">
            <w:r w:rsidRPr="00053E14">
              <w:t>FName  CHAR(50) NOT NULL --</w:t>
            </w:r>
            <w:r w:rsidRPr="00053E14">
              <w:rPr>
                <w:rFonts w:hint="eastAsia"/>
              </w:rPr>
              <w:t>课程名</w:t>
            </w:r>
          </w:p>
          <w:p w:rsidR="00B31BF0" w:rsidRPr="00053E14" w:rsidRDefault="00B31BF0" w:rsidP="00284201">
            <w:r w:rsidRPr="00053E14">
              <w:t>)</w:t>
            </w:r>
          </w:p>
          <w:p w:rsidR="00B31BF0" w:rsidRPr="00053E14" w:rsidRDefault="00B31BF0" w:rsidP="00284201">
            <w:r w:rsidRPr="00053E14">
              <w:t>GO</w:t>
            </w:r>
          </w:p>
          <w:p w:rsidR="00B31BF0" w:rsidRPr="00053E14" w:rsidRDefault="00B31BF0" w:rsidP="00284201">
            <w:r w:rsidRPr="00053E14">
              <w:t>CREATE TABLE score  --</w:t>
            </w:r>
            <w:r w:rsidRPr="00053E14">
              <w:rPr>
                <w:rFonts w:hint="eastAsia"/>
              </w:rPr>
              <w:t>学生成绩表</w:t>
            </w:r>
          </w:p>
          <w:p w:rsidR="00B31BF0" w:rsidRPr="00053E14" w:rsidRDefault="00B31BF0" w:rsidP="00284201">
            <w:r w:rsidRPr="00053E14">
              <w:t>(</w:t>
            </w:r>
          </w:p>
          <w:p w:rsidR="00B31BF0" w:rsidRPr="00053E14" w:rsidRDefault="00B31BF0" w:rsidP="00284201">
            <w:r w:rsidRPr="00053E14">
              <w:t xml:space="preserve">  SID int identity(1,1) primary key,  --</w:t>
            </w:r>
            <w:r w:rsidRPr="00053E14">
              <w:rPr>
                <w:rFonts w:hint="eastAsia"/>
              </w:rPr>
              <w:t>成绩记录号</w:t>
            </w:r>
          </w:p>
          <w:p w:rsidR="00B31BF0" w:rsidRPr="00053E14" w:rsidRDefault="00B31BF0" w:rsidP="00284201">
            <w:r w:rsidRPr="00053E14">
              <w:t xml:space="preserve">  FID char(10)  foreign key(FID) references F(FID) ,     --</w:t>
            </w:r>
            <w:r w:rsidRPr="00053E14">
              <w:rPr>
                <w:rFonts w:hint="eastAsia"/>
              </w:rPr>
              <w:t>课程号</w:t>
            </w:r>
          </w:p>
          <w:p w:rsidR="00B31BF0" w:rsidRPr="00053E14" w:rsidRDefault="00B31BF0" w:rsidP="00284201">
            <w:r w:rsidRPr="00053E14">
              <w:t xml:space="preserve">  MID char(10)  foreign key(MID) references Member(MID) ,     --</w:t>
            </w:r>
            <w:r w:rsidRPr="00053E14">
              <w:rPr>
                <w:rFonts w:hint="eastAsia"/>
              </w:rPr>
              <w:t>学生号</w:t>
            </w:r>
          </w:p>
          <w:p w:rsidR="00B31BF0" w:rsidRPr="00053E14" w:rsidRDefault="00B31BF0" w:rsidP="00284201">
            <w:r w:rsidRPr="00053E14">
              <w:t xml:space="preserve">  Score  int NOT NULL    --</w:t>
            </w:r>
            <w:r w:rsidRPr="00053E14">
              <w:rPr>
                <w:rFonts w:hint="eastAsia"/>
              </w:rPr>
              <w:t>成绩</w:t>
            </w:r>
          </w:p>
          <w:p w:rsidR="00B31BF0" w:rsidRPr="00053E14" w:rsidRDefault="00B31BF0" w:rsidP="00284201">
            <w:r w:rsidRPr="00053E14">
              <w:t>)</w:t>
            </w:r>
          </w:p>
          <w:p w:rsidR="00B31BF0" w:rsidRPr="00053E14" w:rsidRDefault="00B31BF0" w:rsidP="00284201">
            <w:r w:rsidRPr="00053E14">
              <w:t>GO</w:t>
            </w:r>
          </w:p>
          <w:p w:rsidR="00B31BF0" w:rsidRPr="00053E14" w:rsidRDefault="00B31BF0" w:rsidP="00284201">
            <w:r w:rsidRPr="00053E14">
              <w:t>--</w:t>
            </w:r>
            <w:r w:rsidRPr="00053E14">
              <w:rPr>
                <w:rFonts w:hint="eastAsia"/>
              </w:rPr>
              <w:t>课程表中插入数据</w:t>
            </w:r>
            <w:r w:rsidRPr="00053E14">
              <w:t>--</w:t>
            </w:r>
          </w:p>
          <w:p w:rsidR="00B31BF0" w:rsidRPr="00053E14" w:rsidRDefault="00B31BF0" w:rsidP="00284201">
            <w:r w:rsidRPr="00053E14">
              <w:t>INSERT INTO F(FID,FName)VALUES('F001','</w:t>
            </w:r>
            <w:r w:rsidRPr="00053E14">
              <w:rPr>
                <w:rFonts w:hint="eastAsia"/>
              </w:rPr>
              <w:t>语文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F(FID,FName)VALUES('F002','</w:t>
            </w:r>
            <w:r w:rsidRPr="00053E14">
              <w:rPr>
                <w:rFonts w:hint="eastAsia"/>
              </w:rPr>
              <w:t>数学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F(FID,FName)VALUES('F003','</w:t>
            </w:r>
            <w:r w:rsidRPr="00053E14">
              <w:rPr>
                <w:rFonts w:hint="eastAsia"/>
              </w:rPr>
              <w:t>英语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F(FID,FName)VALUES('F004','</w:t>
            </w:r>
            <w:r w:rsidRPr="00053E14">
              <w:rPr>
                <w:rFonts w:hint="eastAsia"/>
              </w:rPr>
              <w:t>历史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--</w:t>
            </w:r>
            <w:r w:rsidRPr="00053E14">
              <w:rPr>
                <w:rFonts w:hint="eastAsia"/>
              </w:rPr>
              <w:t>学生表中插入数据</w:t>
            </w:r>
            <w:r w:rsidRPr="00053E14">
              <w:t>--</w:t>
            </w:r>
          </w:p>
          <w:p w:rsidR="00B31BF0" w:rsidRPr="00053E14" w:rsidRDefault="00B31BF0" w:rsidP="00284201">
            <w:r w:rsidRPr="00053E14">
              <w:t>INSERT INTO Member(MID,MName)VALUES('M001','</w:t>
            </w:r>
            <w:r w:rsidRPr="00053E14">
              <w:rPr>
                <w:rFonts w:hint="eastAsia"/>
              </w:rPr>
              <w:t>张萨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Member(MID,MName)VALUES('M002','</w:t>
            </w:r>
            <w:r w:rsidRPr="00053E14">
              <w:rPr>
                <w:rFonts w:hint="eastAsia"/>
              </w:rPr>
              <w:t>王强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Member(MID,MName)VALUES('M003','</w:t>
            </w:r>
            <w:r w:rsidRPr="00053E14">
              <w:rPr>
                <w:rFonts w:hint="eastAsia"/>
              </w:rPr>
              <w:t>李三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Member(MID,MName)VALUES('M004','</w:t>
            </w:r>
            <w:r w:rsidRPr="00053E14">
              <w:rPr>
                <w:rFonts w:hint="eastAsia"/>
              </w:rPr>
              <w:t>李四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Member(MID,MName)VALUES('M005','</w:t>
            </w:r>
            <w:r w:rsidRPr="00053E14">
              <w:rPr>
                <w:rFonts w:hint="eastAsia"/>
              </w:rPr>
              <w:t>阳阳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Member(MID,MName)VALUES('M006','</w:t>
            </w:r>
            <w:r w:rsidRPr="00053E14">
              <w:rPr>
                <w:rFonts w:hint="eastAsia"/>
              </w:rPr>
              <w:t>虎子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Member(MID,MName)VALUES('M007','</w:t>
            </w:r>
            <w:r w:rsidRPr="00053E14">
              <w:rPr>
                <w:rFonts w:hint="eastAsia"/>
              </w:rPr>
              <w:t>夏雪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Member(MID,MName)VALUES('M008','</w:t>
            </w:r>
            <w:r w:rsidRPr="00053E14">
              <w:rPr>
                <w:rFonts w:hint="eastAsia"/>
              </w:rPr>
              <w:t>璐璐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Member(MID,MName)VALUES('M009','</w:t>
            </w:r>
            <w:r w:rsidRPr="00053E14">
              <w:rPr>
                <w:rFonts w:hint="eastAsia"/>
              </w:rPr>
              <w:t>珊珊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INSERT INTO Member(MID,MName)VALUES('M010','</w:t>
            </w:r>
            <w:r w:rsidRPr="00053E14">
              <w:rPr>
                <w:rFonts w:hint="eastAsia"/>
              </w:rPr>
              <w:t>香奈儿</w:t>
            </w:r>
            <w:r w:rsidRPr="00053E14">
              <w:t>')</w:t>
            </w:r>
          </w:p>
          <w:p w:rsidR="00B31BF0" w:rsidRPr="00053E14" w:rsidRDefault="00B31BF0" w:rsidP="00284201">
            <w:r w:rsidRPr="00053E14">
              <w:t>--</w:t>
            </w:r>
            <w:r w:rsidRPr="00053E14">
              <w:rPr>
                <w:rFonts w:hint="eastAsia"/>
              </w:rPr>
              <w:t>成绩表中插入数据</w:t>
            </w:r>
            <w:r w:rsidRPr="00053E14">
              <w:t>--</w:t>
            </w:r>
          </w:p>
          <w:p w:rsidR="00B31BF0" w:rsidRPr="00053E14" w:rsidRDefault="00B31BF0" w:rsidP="00284201">
            <w:r w:rsidRPr="00053E14">
              <w:t>INSERT INTO Score(FID,MID,Score)VALUES('F001','M001',78)</w:t>
            </w:r>
          </w:p>
          <w:p w:rsidR="00B31BF0" w:rsidRPr="00053E14" w:rsidRDefault="00B31BF0" w:rsidP="00284201">
            <w:r w:rsidRPr="00053E14">
              <w:t>INSERT INTO Score(FID,MID,Score)VALUES('F002','M001',67)</w:t>
            </w:r>
          </w:p>
          <w:p w:rsidR="00B31BF0" w:rsidRPr="00053E14" w:rsidRDefault="00B31BF0" w:rsidP="00284201">
            <w:r w:rsidRPr="00053E14">
              <w:t>INSERT INTO Score(FID,MID,Score)VALUES('F003','M001',89)</w:t>
            </w:r>
          </w:p>
          <w:p w:rsidR="00B31BF0" w:rsidRPr="00053E14" w:rsidRDefault="00B31BF0" w:rsidP="00284201">
            <w:r w:rsidRPr="00053E14">
              <w:t>INSERT INTO Score(FID,MID,Score)VALUES('F004','M001',76)</w:t>
            </w:r>
          </w:p>
          <w:p w:rsidR="00B31BF0" w:rsidRPr="00053E14" w:rsidRDefault="00B31BF0" w:rsidP="00284201">
            <w:r w:rsidRPr="00053E14">
              <w:t>INSERT INTO Score(FID,MID,Score)VALUES('F001','M002',89)</w:t>
            </w:r>
          </w:p>
          <w:p w:rsidR="00B31BF0" w:rsidRPr="00053E14" w:rsidRDefault="00B31BF0" w:rsidP="00284201">
            <w:r w:rsidRPr="00053E14">
              <w:t>INSERT INTO Score(FID,MID,Score)VALUES('F002','M002',67)</w:t>
            </w:r>
          </w:p>
          <w:p w:rsidR="00B31BF0" w:rsidRPr="00053E14" w:rsidRDefault="00B31BF0" w:rsidP="00284201">
            <w:r w:rsidRPr="00053E14">
              <w:t>INSERT INTO Score(FID,MID,Score)VALUES('F003','M002',84)</w:t>
            </w:r>
          </w:p>
          <w:p w:rsidR="00B31BF0" w:rsidRPr="00053E14" w:rsidRDefault="00B31BF0" w:rsidP="00284201">
            <w:r w:rsidRPr="00053E14">
              <w:t>INSERT INTO Score(FID,MID,Score)VALUES('F004','M002',96)</w:t>
            </w:r>
          </w:p>
          <w:p w:rsidR="00B31BF0" w:rsidRPr="00053E14" w:rsidRDefault="00B31BF0" w:rsidP="00284201">
            <w:r w:rsidRPr="00053E14">
              <w:t>INSERT INTO Score(FID,MID,Score)VALUES('F001','M003',70)</w:t>
            </w:r>
          </w:p>
          <w:p w:rsidR="00B31BF0" w:rsidRPr="00053E14" w:rsidRDefault="00B31BF0" w:rsidP="00284201">
            <w:r w:rsidRPr="00053E14">
              <w:t>INSERT INTO Score(FID,MID,Score)VALUES('F002','M003',87)</w:t>
            </w:r>
          </w:p>
          <w:p w:rsidR="00B31BF0" w:rsidRPr="00053E14" w:rsidRDefault="00B31BF0" w:rsidP="00284201">
            <w:r w:rsidRPr="00053E14">
              <w:t>INSERT INTO Score(FID,MID,Score)VALUES('F003','M003',92)</w:t>
            </w:r>
          </w:p>
          <w:p w:rsidR="00B31BF0" w:rsidRPr="00053E14" w:rsidRDefault="00B31BF0" w:rsidP="00284201">
            <w:r w:rsidRPr="00053E14">
              <w:t>INSERT INTO Score(FID,MID,Score)VALUES('F004','M003',56)</w:t>
            </w:r>
          </w:p>
          <w:p w:rsidR="00B31BF0" w:rsidRPr="00053E14" w:rsidRDefault="00B31BF0" w:rsidP="00284201">
            <w:r w:rsidRPr="00053E14">
              <w:t>INSERT INTO Score(FID,MID,Score)VALUES('F001','M004',80)</w:t>
            </w:r>
          </w:p>
          <w:p w:rsidR="00B31BF0" w:rsidRPr="00053E14" w:rsidRDefault="00B31BF0" w:rsidP="00284201">
            <w:r w:rsidRPr="00053E14">
              <w:t>INSERT INTO Score(FID,MID,Score)VALUES('F002','M004',78)</w:t>
            </w:r>
          </w:p>
          <w:p w:rsidR="00B31BF0" w:rsidRPr="00053E14" w:rsidRDefault="00B31BF0" w:rsidP="00284201">
            <w:r w:rsidRPr="00053E14">
              <w:t>INSERT INTO Score(FID,MID,Score)VALUES('F003','M004',97)</w:t>
            </w:r>
          </w:p>
          <w:p w:rsidR="00B31BF0" w:rsidRPr="00053E14" w:rsidRDefault="00B31BF0" w:rsidP="00284201">
            <w:r w:rsidRPr="00053E14">
              <w:t>INSERT INTO Score(FID,MID,Score)VALUES('F004','M004',66)</w:t>
            </w:r>
          </w:p>
          <w:p w:rsidR="00B31BF0" w:rsidRPr="00053E14" w:rsidRDefault="00B31BF0" w:rsidP="00284201">
            <w:r w:rsidRPr="00053E14">
              <w:t>INSERT INTO Score(FID,MID,Score)VALUES('F001','M006',88)</w:t>
            </w:r>
          </w:p>
          <w:p w:rsidR="00B31BF0" w:rsidRPr="00053E14" w:rsidRDefault="00B31BF0" w:rsidP="00284201">
            <w:r w:rsidRPr="00053E14">
              <w:t>INSERT INTO Score(FID,MID,Score)VALUES('F002','M006',55)</w:t>
            </w:r>
          </w:p>
          <w:p w:rsidR="00B31BF0" w:rsidRPr="00053E14" w:rsidRDefault="00B31BF0" w:rsidP="00284201">
            <w:r w:rsidRPr="00053E14">
              <w:t>INSERT INTO Score(FID,MID,Score)VALUES('F003','M006',86)</w:t>
            </w:r>
          </w:p>
          <w:p w:rsidR="00B31BF0" w:rsidRPr="00053E14" w:rsidRDefault="00B31BF0" w:rsidP="00284201">
            <w:r w:rsidRPr="00053E14">
              <w:t>INSERT INTO Score(FID,MID,Score)VALUES('F004','M006',79)</w:t>
            </w:r>
          </w:p>
          <w:p w:rsidR="00B31BF0" w:rsidRPr="00053E14" w:rsidRDefault="00B31BF0" w:rsidP="00284201">
            <w:r w:rsidRPr="00053E14">
              <w:t>INSERT INTO Score(FID,MID,Score)VALUES('F002','M007',77)</w:t>
            </w:r>
          </w:p>
          <w:p w:rsidR="00B31BF0" w:rsidRPr="00053E14" w:rsidRDefault="00B31BF0" w:rsidP="00284201">
            <w:r w:rsidRPr="00053E14">
              <w:t>INSERT INTO Score(FID,MID,Score)VALUES('F003','M008',65)</w:t>
            </w:r>
          </w:p>
          <w:p w:rsidR="00B31BF0" w:rsidRPr="00053E14" w:rsidRDefault="00B31BF0" w:rsidP="00284201">
            <w:r w:rsidRPr="00053E14">
              <w:t>INSERT INTO Score(FID,MID,Score)VALUES('F004','M007',48)</w:t>
            </w:r>
          </w:p>
          <w:p w:rsidR="00B31BF0" w:rsidRPr="00053E14" w:rsidRDefault="00B31BF0" w:rsidP="00284201">
            <w:r w:rsidRPr="00053E14">
              <w:t>INSERT INTO Score(FID,MID,Score)VALUES('F004','M009',75)</w:t>
            </w:r>
          </w:p>
          <w:p w:rsidR="00B31BF0" w:rsidRPr="00053E14" w:rsidRDefault="00B31BF0" w:rsidP="00284201">
            <w:r w:rsidRPr="00053E14">
              <w:t>INSERT INTO Score(FID,MID,Score)VALUES('F002','M009',88)</w:t>
            </w:r>
          </w:p>
        </w:tc>
      </w:tr>
    </w:tbl>
    <w:p w:rsidR="00B31BF0" w:rsidRDefault="00B31BF0" w:rsidP="00E65695"/>
    <w:p w:rsidR="00B31BF0" w:rsidRDefault="00B31BF0" w:rsidP="00E65695"/>
    <w:p w:rsidR="00B31BF0" w:rsidRDefault="00B31BF0" w:rsidP="00E65695">
      <w:r>
        <w:rPr>
          <w:rFonts w:hint="eastAsia"/>
        </w:rPr>
        <w:t>标准答案</w:t>
      </w:r>
      <w: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B31BF0" w:rsidRPr="00053E14" w:rsidTr="00053E14">
        <w:tc>
          <w:tcPr>
            <w:tcW w:w="8522" w:type="dxa"/>
          </w:tcPr>
          <w:p w:rsidR="00B31BF0" w:rsidRPr="00053E14" w:rsidRDefault="00B31BF0" w:rsidP="00C35843"/>
          <w:p w:rsidR="00B31BF0" w:rsidRPr="00053E14" w:rsidRDefault="00B31BF0" w:rsidP="00C35843">
            <w:r w:rsidRPr="00053E14">
              <w:t>-- 1)</w:t>
            </w:r>
            <w:r w:rsidRPr="00053E14">
              <w:rPr>
                <w:rFonts w:hint="eastAsia"/>
              </w:rPr>
              <w:t>查询各个学生语文、数学、英语、历史课程成绩</w:t>
            </w:r>
            <w:r w:rsidRPr="00053E14">
              <w:t>--</w:t>
            </w:r>
          </w:p>
          <w:p w:rsidR="00B31BF0" w:rsidRPr="00053E14" w:rsidRDefault="00B31BF0" w:rsidP="00C35843">
            <w:r w:rsidRPr="00053E14">
              <w:t xml:space="preserve">SELECT Member.MName AS </w:t>
            </w:r>
            <w:r w:rsidRPr="00053E14">
              <w:rPr>
                <w:rFonts w:hint="eastAsia"/>
              </w:rPr>
              <w:t>姓名</w:t>
            </w:r>
            <w:r w:rsidRPr="00053E14">
              <w:t>,</w:t>
            </w:r>
          </w:p>
          <w:p w:rsidR="00B31BF0" w:rsidRPr="00053E14" w:rsidRDefault="00B31BF0" w:rsidP="00C35843">
            <w:r w:rsidRPr="00053E14">
              <w:rPr>
                <w:rFonts w:hint="eastAsia"/>
              </w:rPr>
              <w:t>英语</w:t>
            </w:r>
            <w:r w:rsidRPr="00053E14">
              <w:t xml:space="preserve"> = SUM(CASE F.FName WHEN '</w:t>
            </w:r>
            <w:r w:rsidRPr="00053E14">
              <w:rPr>
                <w:rFonts w:hint="eastAsia"/>
              </w:rPr>
              <w:t>语文</w:t>
            </w:r>
            <w:r w:rsidRPr="00053E14">
              <w:t xml:space="preserve">' THEN Score.Score END), </w:t>
            </w:r>
          </w:p>
          <w:p w:rsidR="00B31BF0" w:rsidRPr="00053E14" w:rsidRDefault="00B31BF0" w:rsidP="00C35843">
            <w:r w:rsidRPr="00053E14">
              <w:rPr>
                <w:rFonts w:hint="eastAsia"/>
              </w:rPr>
              <w:t>数学</w:t>
            </w:r>
            <w:r w:rsidRPr="00053E14">
              <w:t xml:space="preserve"> = SUM(CASE F.FName WHEN '</w:t>
            </w:r>
            <w:r w:rsidRPr="00053E14">
              <w:rPr>
                <w:rFonts w:hint="eastAsia"/>
              </w:rPr>
              <w:t>数学</w:t>
            </w:r>
            <w:r w:rsidRPr="00053E14">
              <w:t xml:space="preserve">' THEN Score.Score END), </w:t>
            </w:r>
          </w:p>
          <w:p w:rsidR="00B31BF0" w:rsidRPr="00053E14" w:rsidRDefault="00B31BF0" w:rsidP="00C35843">
            <w:r w:rsidRPr="00053E14">
              <w:rPr>
                <w:rFonts w:hint="eastAsia"/>
              </w:rPr>
              <w:t>语文</w:t>
            </w:r>
            <w:r w:rsidRPr="00053E14">
              <w:t xml:space="preserve"> = SUM(CASE F.FName WHEN '</w:t>
            </w:r>
            <w:r w:rsidRPr="00053E14">
              <w:rPr>
                <w:rFonts w:hint="eastAsia"/>
              </w:rPr>
              <w:t>英语</w:t>
            </w:r>
            <w:r w:rsidRPr="00053E14">
              <w:t xml:space="preserve">' THEN Score.Score END), </w:t>
            </w:r>
          </w:p>
          <w:p w:rsidR="00B31BF0" w:rsidRPr="00053E14" w:rsidRDefault="00B31BF0" w:rsidP="00C35843">
            <w:r w:rsidRPr="00053E14">
              <w:rPr>
                <w:rFonts w:hint="eastAsia"/>
              </w:rPr>
              <w:t>历史</w:t>
            </w:r>
            <w:r w:rsidRPr="00053E14">
              <w:t xml:space="preserve"> = SUM(CASE F.FName WHEN '</w:t>
            </w:r>
            <w:r w:rsidRPr="00053E14">
              <w:rPr>
                <w:rFonts w:hint="eastAsia"/>
              </w:rPr>
              <w:t>历史</w:t>
            </w:r>
            <w:r w:rsidRPr="00053E14">
              <w:t xml:space="preserve">' THEN Score.Score END) </w:t>
            </w:r>
          </w:p>
          <w:p w:rsidR="00B31BF0" w:rsidRPr="00053E14" w:rsidRDefault="00B31BF0" w:rsidP="00C35843">
            <w:r w:rsidRPr="00053E14">
              <w:t xml:space="preserve">FROM Score, Member,F </w:t>
            </w:r>
          </w:p>
          <w:p w:rsidR="00B31BF0" w:rsidRPr="00053E14" w:rsidRDefault="00B31BF0" w:rsidP="00C35843">
            <w:r w:rsidRPr="00053E14">
              <w:t xml:space="preserve">WHERE F.FID = Score.FID AND Member.MID =Score.MID GROUP BY Member.MName </w:t>
            </w:r>
          </w:p>
          <w:p w:rsidR="00B31BF0" w:rsidRPr="00053E14" w:rsidRDefault="00B31BF0" w:rsidP="00C35843"/>
          <w:p w:rsidR="00B31BF0" w:rsidRPr="00053E14" w:rsidRDefault="00B31BF0" w:rsidP="00C35843">
            <w:r w:rsidRPr="00053E14">
              <w:t>-- 2)</w:t>
            </w:r>
            <w:r w:rsidRPr="00053E14">
              <w:rPr>
                <w:rFonts w:hint="eastAsia"/>
              </w:rPr>
              <w:t>查询四门课中成绩低于</w:t>
            </w:r>
            <w:r w:rsidRPr="00053E14">
              <w:t>70</w:t>
            </w:r>
            <w:r w:rsidRPr="00053E14">
              <w:rPr>
                <w:rFonts w:hint="eastAsia"/>
              </w:rPr>
              <w:t>分的学生及相对应课程名和成绩</w:t>
            </w:r>
            <w:r w:rsidRPr="00053E14">
              <w:t>--</w:t>
            </w:r>
          </w:p>
          <w:p w:rsidR="00B31BF0" w:rsidRPr="00053E14" w:rsidRDefault="00B31BF0" w:rsidP="00C35843">
            <w:r w:rsidRPr="00053E14">
              <w:t xml:space="preserve">select </w:t>
            </w:r>
            <w:r w:rsidRPr="00053E14">
              <w:rPr>
                <w:rFonts w:hint="eastAsia"/>
              </w:rPr>
              <w:t>姓名</w:t>
            </w:r>
            <w:r w:rsidRPr="00053E14">
              <w:t>=(select MName from Member where MID=Score.MID),</w:t>
            </w:r>
            <w:r w:rsidRPr="00053E14">
              <w:rPr>
                <w:rFonts w:hint="eastAsia"/>
              </w:rPr>
              <w:t>课程名</w:t>
            </w:r>
            <w:r w:rsidRPr="00053E14">
              <w:t>=(select FName from F where FID=Score.FID),</w:t>
            </w:r>
            <w:r w:rsidRPr="00053E14">
              <w:rPr>
                <w:rFonts w:hint="eastAsia"/>
              </w:rPr>
              <w:t>成绩</w:t>
            </w:r>
            <w:r w:rsidRPr="00053E14">
              <w:t>=Score from Score where Score&lt;70</w:t>
            </w:r>
          </w:p>
          <w:p w:rsidR="00B31BF0" w:rsidRPr="00053E14" w:rsidRDefault="00B31BF0" w:rsidP="00C35843"/>
          <w:p w:rsidR="00B31BF0" w:rsidRPr="00053E14" w:rsidRDefault="00B31BF0" w:rsidP="00C35843">
            <w:r w:rsidRPr="00053E14">
              <w:t>-- 3)</w:t>
            </w:r>
            <w:r w:rsidRPr="00053E14">
              <w:rPr>
                <w:rFonts w:hint="eastAsia"/>
              </w:rPr>
              <w:t>统计各个学生四课程的平均分，且按平均分数由高到底排序</w:t>
            </w:r>
            <w:r w:rsidRPr="00053E14">
              <w:t>--</w:t>
            </w:r>
          </w:p>
          <w:p w:rsidR="00B31BF0" w:rsidRPr="00053E14" w:rsidRDefault="00B31BF0" w:rsidP="00C35843">
            <w:r w:rsidRPr="00053E14">
              <w:t xml:space="preserve">select </w:t>
            </w:r>
            <w:r w:rsidRPr="00053E14">
              <w:rPr>
                <w:rFonts w:hint="eastAsia"/>
              </w:rPr>
              <w:t>姓名</w:t>
            </w:r>
            <w:r w:rsidRPr="00053E14">
              <w:t>=(select MName from Member where MID=Score.MID),</w:t>
            </w:r>
            <w:r w:rsidRPr="00053E14">
              <w:rPr>
                <w:rFonts w:hint="eastAsia"/>
              </w:rPr>
              <w:t>平均分</w:t>
            </w:r>
            <w:r w:rsidRPr="00053E14">
              <w:t xml:space="preserve">=Avg(Score) from Score group by MID order by </w:t>
            </w:r>
            <w:r w:rsidRPr="00053E14">
              <w:rPr>
                <w:rFonts w:hint="eastAsia"/>
              </w:rPr>
              <w:t>平均分</w:t>
            </w:r>
            <w:r w:rsidRPr="00053E14">
              <w:t xml:space="preserve"> desc</w:t>
            </w:r>
          </w:p>
          <w:p w:rsidR="00B31BF0" w:rsidRPr="00053E14" w:rsidRDefault="00B31BF0" w:rsidP="00C35843"/>
          <w:p w:rsidR="00B31BF0" w:rsidRPr="00053E14" w:rsidRDefault="00B31BF0" w:rsidP="00C35843">
            <w:r w:rsidRPr="00053E14">
              <w:t>-- 4)</w:t>
            </w:r>
            <w:r w:rsidRPr="00053E14">
              <w:rPr>
                <w:rFonts w:hint="eastAsia"/>
              </w:rPr>
              <w:t>创建存储过程</w:t>
            </w:r>
            <w:r w:rsidRPr="00053E14">
              <w:t>--</w:t>
            </w:r>
          </w:p>
          <w:p w:rsidR="00B31BF0" w:rsidRPr="00053E14" w:rsidRDefault="00B31BF0" w:rsidP="00C35843">
            <w:r w:rsidRPr="00053E14">
              <w:t>if exists (select * from sysobjects where name='P_stu')</w:t>
            </w:r>
          </w:p>
          <w:p w:rsidR="00B31BF0" w:rsidRPr="00053E14" w:rsidRDefault="00B31BF0" w:rsidP="00C35843">
            <w:r w:rsidRPr="00053E14">
              <w:t>drop procedure P_stu</w:t>
            </w:r>
          </w:p>
          <w:p w:rsidR="00B31BF0" w:rsidRPr="00053E14" w:rsidRDefault="00B31BF0" w:rsidP="00C35843">
            <w:r w:rsidRPr="00053E14">
              <w:t>GO</w:t>
            </w:r>
          </w:p>
          <w:p w:rsidR="00B31BF0" w:rsidRPr="00053E14" w:rsidRDefault="00B31BF0" w:rsidP="00C35843">
            <w:r w:rsidRPr="00053E14">
              <w:t>create procedure P_stu</w:t>
            </w:r>
          </w:p>
          <w:p w:rsidR="00B31BF0" w:rsidRPr="00053E14" w:rsidRDefault="00B31BF0" w:rsidP="00C35843">
            <w:r w:rsidRPr="00053E14">
              <w:t>@num int</w:t>
            </w:r>
          </w:p>
          <w:p w:rsidR="00B31BF0" w:rsidRPr="00053E14" w:rsidRDefault="00B31BF0" w:rsidP="00C35843">
            <w:r w:rsidRPr="00053E14">
              <w:t>As</w:t>
            </w:r>
          </w:p>
          <w:p w:rsidR="00B31BF0" w:rsidRPr="00053E14" w:rsidRDefault="00B31BF0" w:rsidP="00C35843">
            <w:r w:rsidRPr="00053E14">
              <w:t>print'</w:t>
            </w:r>
            <w:r w:rsidRPr="00053E14">
              <w:rPr>
                <w:rFonts w:hint="eastAsia"/>
              </w:rPr>
              <w:t>参加</w:t>
            </w:r>
            <w:r w:rsidRPr="00053E14">
              <w:t>'+convert(varchar(5),@num)+'</w:t>
            </w:r>
            <w:r w:rsidRPr="00053E14">
              <w:rPr>
                <w:rFonts w:hint="eastAsia"/>
              </w:rPr>
              <w:t>门课考试的学生姓名及学号：</w:t>
            </w:r>
            <w:r w:rsidRPr="00053E14">
              <w:t>'</w:t>
            </w:r>
          </w:p>
          <w:p w:rsidR="00B31BF0" w:rsidRPr="00053E14" w:rsidRDefault="00B31BF0" w:rsidP="00C35843">
            <w:r w:rsidRPr="00053E14">
              <w:t xml:space="preserve">select </w:t>
            </w:r>
            <w:r w:rsidRPr="00053E14">
              <w:rPr>
                <w:rFonts w:hint="eastAsia"/>
              </w:rPr>
              <w:t>姓名</w:t>
            </w:r>
            <w:r w:rsidRPr="00053E14">
              <w:t>=(select MName from Member where MID=Score.MID),</w:t>
            </w:r>
            <w:r w:rsidRPr="00053E14">
              <w:rPr>
                <w:rFonts w:hint="eastAsia"/>
              </w:rPr>
              <w:t>学号</w:t>
            </w:r>
            <w:r w:rsidRPr="00053E14">
              <w:t xml:space="preserve">=MID from Score group by MID having count(*)=@num </w:t>
            </w:r>
          </w:p>
          <w:p w:rsidR="00B31BF0" w:rsidRPr="00053E14" w:rsidRDefault="00B31BF0" w:rsidP="00C35843"/>
          <w:p w:rsidR="00B31BF0" w:rsidRPr="00053E14" w:rsidRDefault="00B31BF0" w:rsidP="00C35843"/>
          <w:p w:rsidR="00B31BF0" w:rsidRPr="00053E14" w:rsidRDefault="00B31BF0" w:rsidP="00C35843">
            <w:r w:rsidRPr="00053E14">
              <w:t>--</w:t>
            </w:r>
            <w:r w:rsidRPr="00053E14">
              <w:rPr>
                <w:rFonts w:hint="eastAsia"/>
              </w:rPr>
              <w:t>调用存储过程</w:t>
            </w:r>
            <w:r w:rsidRPr="00053E14">
              <w:t>--</w:t>
            </w:r>
          </w:p>
          <w:p w:rsidR="00B31BF0" w:rsidRPr="00053E14" w:rsidRDefault="00B31BF0" w:rsidP="00C35843">
            <w:r w:rsidRPr="00053E14">
              <w:t>exec P_stu @num=2</w:t>
            </w:r>
          </w:p>
          <w:p w:rsidR="00B31BF0" w:rsidRPr="00053E14" w:rsidRDefault="00B31BF0" w:rsidP="00E65695"/>
        </w:tc>
      </w:tr>
    </w:tbl>
    <w:p w:rsidR="00B31BF0" w:rsidRPr="00E65695" w:rsidRDefault="00B31BF0" w:rsidP="00E65695"/>
    <w:sectPr w:rsidR="00B31BF0" w:rsidRPr="00E65695" w:rsidSect="00C9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BF0" w:rsidRDefault="00B31BF0" w:rsidP="00B722FD">
      <w:r>
        <w:separator/>
      </w:r>
    </w:p>
  </w:endnote>
  <w:endnote w:type="continuationSeparator" w:id="0">
    <w:p w:rsidR="00B31BF0" w:rsidRDefault="00B31BF0" w:rsidP="00B72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BF0" w:rsidRDefault="00B31BF0" w:rsidP="00B722FD">
      <w:r>
        <w:separator/>
      </w:r>
    </w:p>
  </w:footnote>
  <w:footnote w:type="continuationSeparator" w:id="0">
    <w:p w:rsidR="00B31BF0" w:rsidRDefault="00B31BF0" w:rsidP="00B72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13B2E"/>
    <w:multiLevelType w:val="hybridMultilevel"/>
    <w:tmpl w:val="2C5AE2C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F954C81"/>
    <w:multiLevelType w:val="hybridMultilevel"/>
    <w:tmpl w:val="697E9C1C"/>
    <w:lvl w:ilvl="0" w:tplc="04090011">
      <w:start w:val="1"/>
      <w:numFmt w:val="decimal"/>
      <w:lvlText w:val="%1)"/>
      <w:lvlJc w:val="left"/>
      <w:pPr>
        <w:tabs>
          <w:tab w:val="num" w:pos="777"/>
        </w:tabs>
        <w:ind w:left="777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  <w:rPr>
        <w:rFonts w:cs="Times New Roman"/>
      </w:rPr>
    </w:lvl>
  </w:abstractNum>
  <w:abstractNum w:abstractNumId="2">
    <w:nsid w:val="5C8A5D68"/>
    <w:multiLevelType w:val="hybridMultilevel"/>
    <w:tmpl w:val="7114796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2FD"/>
    <w:rsid w:val="00000DFA"/>
    <w:rsid w:val="0003744C"/>
    <w:rsid w:val="0004012A"/>
    <w:rsid w:val="00053E14"/>
    <w:rsid w:val="000752C2"/>
    <w:rsid w:val="00186991"/>
    <w:rsid w:val="001D69C2"/>
    <w:rsid w:val="00240C15"/>
    <w:rsid w:val="00270031"/>
    <w:rsid w:val="00284201"/>
    <w:rsid w:val="002A6456"/>
    <w:rsid w:val="00330217"/>
    <w:rsid w:val="00390A15"/>
    <w:rsid w:val="003D2757"/>
    <w:rsid w:val="003D32B3"/>
    <w:rsid w:val="00405F61"/>
    <w:rsid w:val="00423162"/>
    <w:rsid w:val="00424676"/>
    <w:rsid w:val="00474C96"/>
    <w:rsid w:val="00486827"/>
    <w:rsid w:val="004D0D69"/>
    <w:rsid w:val="005A0F8E"/>
    <w:rsid w:val="005D1370"/>
    <w:rsid w:val="005D75B4"/>
    <w:rsid w:val="0060169F"/>
    <w:rsid w:val="00606D2F"/>
    <w:rsid w:val="00645B16"/>
    <w:rsid w:val="00657538"/>
    <w:rsid w:val="006577B4"/>
    <w:rsid w:val="006D7E52"/>
    <w:rsid w:val="006E2997"/>
    <w:rsid w:val="00720FE7"/>
    <w:rsid w:val="00747202"/>
    <w:rsid w:val="007A36D8"/>
    <w:rsid w:val="00852D18"/>
    <w:rsid w:val="0092226F"/>
    <w:rsid w:val="00936B16"/>
    <w:rsid w:val="009415F3"/>
    <w:rsid w:val="00985328"/>
    <w:rsid w:val="009B3591"/>
    <w:rsid w:val="009B5037"/>
    <w:rsid w:val="009E5D54"/>
    <w:rsid w:val="009E6DB6"/>
    <w:rsid w:val="00A12B1B"/>
    <w:rsid w:val="00A31B69"/>
    <w:rsid w:val="00B0199D"/>
    <w:rsid w:val="00B31BF0"/>
    <w:rsid w:val="00B722FD"/>
    <w:rsid w:val="00BE33B6"/>
    <w:rsid w:val="00C35843"/>
    <w:rsid w:val="00C87A41"/>
    <w:rsid w:val="00C942C9"/>
    <w:rsid w:val="00CC63C5"/>
    <w:rsid w:val="00CF02C6"/>
    <w:rsid w:val="00E21699"/>
    <w:rsid w:val="00E32A40"/>
    <w:rsid w:val="00E65695"/>
    <w:rsid w:val="00E66EA2"/>
    <w:rsid w:val="00E70E64"/>
    <w:rsid w:val="00EC56B1"/>
    <w:rsid w:val="00EE67DC"/>
    <w:rsid w:val="00F04000"/>
    <w:rsid w:val="00FA1CF1"/>
    <w:rsid w:val="00FC0C0E"/>
    <w:rsid w:val="00FF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2C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37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3744C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B7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722F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7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722F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606D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6D2F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9E6DB6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0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11</Pages>
  <Words>1610</Words>
  <Characters>9180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题目1</dc:title>
  <dc:subject/>
  <dc:creator>china</dc:creator>
  <cp:keywords/>
  <dc:description/>
  <cp:lastModifiedBy>user</cp:lastModifiedBy>
  <cp:revision>2</cp:revision>
  <dcterms:created xsi:type="dcterms:W3CDTF">2010-06-23T11:20:00Z</dcterms:created>
  <dcterms:modified xsi:type="dcterms:W3CDTF">2010-06-23T11:20:00Z</dcterms:modified>
</cp:coreProperties>
</file>